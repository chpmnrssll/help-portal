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726B" w14:textId="77777777" w:rsidR="00AD3D78" w:rsidRDefault="00C0138A" w:rsidP="000E2F8F">
      <w:pPr>
        <w:pStyle w:val="Title"/>
      </w:pPr>
      <w:bookmarkStart w:id="0" w:name="_Hlk531012162"/>
      <w:bookmarkEnd w:id="0"/>
      <w:r>
        <w:t>ConsenSys-Komgo</w:t>
      </w:r>
      <w:r w:rsidR="00176F78">
        <w:t xml:space="preserve"> </w:t>
      </w:r>
    </w:p>
    <w:p w14:paraId="49C90045" w14:textId="00A0128F" w:rsidR="00960DE9" w:rsidRDefault="009C51FF" w:rsidP="00C37FBD">
      <w:pPr>
        <w:pStyle w:val="Title"/>
      </w:pPr>
      <w:r>
        <w:t xml:space="preserve">Authors </w:t>
      </w:r>
      <w:r w:rsidR="00A22479">
        <w:t>Help Guide</w:t>
      </w:r>
      <w:r w:rsidR="00AD3D78">
        <w:t xml:space="preserve"> </w:t>
      </w:r>
    </w:p>
    <w:p w14:paraId="417962C7" w14:textId="68CF3CEA" w:rsidR="00C37FBD" w:rsidRDefault="00C37FBD" w:rsidP="00C37FBD"/>
    <w:p w14:paraId="7160C7EE" w14:textId="28E2D705" w:rsidR="00C37FBD" w:rsidRDefault="00C37FBD" w:rsidP="00C37FBD"/>
    <w:p w14:paraId="215FA17A" w14:textId="6CC283CF" w:rsidR="00C37FBD" w:rsidRDefault="00C37FBD" w:rsidP="00C37FBD"/>
    <w:p w14:paraId="7D4788C4" w14:textId="3C56CF0C" w:rsidR="00C37FBD" w:rsidRDefault="00C37FBD" w:rsidP="00C37FBD"/>
    <w:p w14:paraId="6951E556" w14:textId="05D7F641" w:rsidR="00C37FBD" w:rsidRDefault="00C37FBD" w:rsidP="00C37FBD"/>
    <w:p w14:paraId="490EBF34" w14:textId="55CA1272" w:rsidR="00C37FBD" w:rsidRDefault="00C37FBD" w:rsidP="00C37FBD"/>
    <w:p w14:paraId="4432701D" w14:textId="5E03D410" w:rsidR="00C37FBD" w:rsidRDefault="00C37FBD" w:rsidP="00C37FBD"/>
    <w:p w14:paraId="53EB473F" w14:textId="4E2959E7" w:rsidR="00C37FBD" w:rsidRDefault="00C37FBD" w:rsidP="00C37FBD"/>
    <w:p w14:paraId="236AD1DB" w14:textId="5401775A" w:rsidR="00C37FBD" w:rsidRDefault="00C37FBD" w:rsidP="00C37FBD"/>
    <w:p w14:paraId="574CABC2" w14:textId="77777777" w:rsidR="00C37FBD" w:rsidRDefault="00C37FBD" w:rsidP="00C37FBD"/>
    <w:p w14:paraId="544BD0BF" w14:textId="77777777" w:rsidR="00C37FBD" w:rsidRPr="00C37FBD" w:rsidRDefault="00C37FBD" w:rsidP="00C37F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7519"/>
      </w:tblGrid>
      <w:tr w:rsidR="002E573D" w:rsidRPr="00C0138A" w14:paraId="165FB8AA" w14:textId="77777777" w:rsidTr="78CA5006">
        <w:tc>
          <w:tcPr>
            <w:tcW w:w="1523" w:type="dxa"/>
          </w:tcPr>
          <w:p w14:paraId="3F1C3D7E" w14:textId="77777777" w:rsidR="002E573D" w:rsidRPr="00285CF6" w:rsidRDefault="2DD7A813" w:rsidP="00A3754F">
            <w:r>
              <w:t>Issued to:</w:t>
            </w:r>
          </w:p>
        </w:tc>
        <w:tc>
          <w:tcPr>
            <w:tcW w:w="7719" w:type="dxa"/>
          </w:tcPr>
          <w:p w14:paraId="396FF03A" w14:textId="50F00904" w:rsidR="002E573D" w:rsidRPr="00C0138A" w:rsidRDefault="00C0138A" w:rsidP="00A3754F">
            <w:r w:rsidRPr="00C0138A">
              <w:t xml:space="preserve">Mark Ugbomah, Guillaume Dechaux, Mano Arunachalasamy </w:t>
            </w:r>
            <w:r w:rsidR="78CA5006" w:rsidRPr="00C0138A">
              <w:t xml:space="preserve">– </w:t>
            </w:r>
            <w:r>
              <w:t>ConsenSys</w:t>
            </w:r>
          </w:p>
        </w:tc>
      </w:tr>
      <w:tr w:rsidR="002E573D" w:rsidRPr="00285CF6" w14:paraId="272B8425" w14:textId="77777777" w:rsidTr="78CA5006">
        <w:tc>
          <w:tcPr>
            <w:tcW w:w="1523" w:type="dxa"/>
          </w:tcPr>
          <w:p w14:paraId="713C1232" w14:textId="77777777" w:rsidR="002E573D" w:rsidRPr="00285CF6" w:rsidRDefault="2DD7A813" w:rsidP="00A3754F">
            <w:r>
              <w:t>Prepared by:</w:t>
            </w:r>
          </w:p>
        </w:tc>
        <w:tc>
          <w:tcPr>
            <w:tcW w:w="7719" w:type="dxa"/>
          </w:tcPr>
          <w:p w14:paraId="2892EA19" w14:textId="0EF2E9CE" w:rsidR="002E573D" w:rsidRPr="00285CF6" w:rsidRDefault="00726DB8" w:rsidP="00BF22A9">
            <w:r>
              <w:t>Barbara Kujawska</w:t>
            </w:r>
            <w:r w:rsidR="00D955FF">
              <w:t xml:space="preserve"> </w:t>
            </w:r>
            <w:r w:rsidR="00146889">
              <w:t xml:space="preserve">&amp; George Lewis </w:t>
            </w:r>
            <w:r w:rsidR="00D955FF">
              <w:t>– 3di</w:t>
            </w:r>
          </w:p>
        </w:tc>
      </w:tr>
      <w:tr w:rsidR="002E573D" w:rsidRPr="00285CF6" w14:paraId="00F46493" w14:textId="77777777" w:rsidTr="78CA5006">
        <w:tc>
          <w:tcPr>
            <w:tcW w:w="1523" w:type="dxa"/>
          </w:tcPr>
          <w:p w14:paraId="4B7948B9" w14:textId="77777777" w:rsidR="002E573D" w:rsidRPr="00285CF6" w:rsidRDefault="2DD7A813" w:rsidP="00A3754F">
            <w:r>
              <w:t>Issue date:</w:t>
            </w:r>
          </w:p>
        </w:tc>
        <w:tc>
          <w:tcPr>
            <w:tcW w:w="7719" w:type="dxa"/>
          </w:tcPr>
          <w:p w14:paraId="06E7AD6A" w14:textId="77777777" w:rsidR="002E573D" w:rsidRPr="00285CF6" w:rsidRDefault="00146889" w:rsidP="00A82C1A">
            <w:r>
              <w:t>5</w:t>
            </w:r>
            <w:r w:rsidR="00726DB8" w:rsidRPr="00726DB8">
              <w:rPr>
                <w:vertAlign w:val="superscript"/>
              </w:rPr>
              <w:t>th</w:t>
            </w:r>
            <w:r w:rsidR="00726DB8">
              <w:t xml:space="preserve"> </w:t>
            </w:r>
            <w:r>
              <w:t xml:space="preserve">December </w:t>
            </w:r>
            <w:r w:rsidR="2DD7A813">
              <w:t>201</w:t>
            </w:r>
            <w:r w:rsidR="00515F61">
              <w:t>8</w:t>
            </w:r>
          </w:p>
        </w:tc>
      </w:tr>
    </w:tbl>
    <w:bookmarkStart w:id="1" w:name="_Toc497125090" w:displacedByCustomXml="next"/>
    <w:bookmarkEnd w:id="1" w:displacedByCustomXml="next"/>
    <w:bookmarkStart w:id="2" w:name="_Toc497124616" w:displacedByCustomXml="next"/>
    <w:bookmarkEnd w:id="2" w:displacedByCustomXml="next"/>
    <w:bookmarkStart w:id="3" w:name="_Toc497125089" w:displacedByCustomXml="next"/>
    <w:bookmarkEnd w:id="3" w:displacedByCustomXml="next"/>
    <w:bookmarkStart w:id="4" w:name="_Toc497124615" w:displacedByCustomXml="next"/>
    <w:bookmarkEnd w:id="4" w:displacedByCustomXml="next"/>
    <w:bookmarkStart w:id="5" w:name="_Toc497125088" w:displacedByCustomXml="next"/>
    <w:bookmarkEnd w:id="5" w:displacedByCustomXml="next"/>
    <w:bookmarkStart w:id="6" w:name="_Toc497124614" w:displacedByCustomXml="next"/>
    <w:bookmarkEnd w:id="6" w:displacedByCustomXml="next"/>
    <w:bookmarkStart w:id="7" w:name="_Toc497125087" w:displacedByCustomXml="next"/>
    <w:bookmarkEnd w:id="7" w:displacedByCustomXml="next"/>
    <w:bookmarkStart w:id="8" w:name="_Toc497124613" w:displacedByCustomXml="next"/>
    <w:bookmarkEnd w:id="8" w:displacedByCustomXml="next"/>
    <w:bookmarkStart w:id="9" w:name="_Toc497125086" w:displacedByCustomXml="next"/>
    <w:bookmarkEnd w:id="9" w:displacedByCustomXml="next"/>
    <w:bookmarkStart w:id="10" w:name="_Toc497124612" w:displacedByCustomXml="next"/>
    <w:bookmarkEnd w:id="10" w:displacedByCustomXml="next"/>
    <w:bookmarkStart w:id="11" w:name="_Toc497125085" w:displacedByCustomXml="next"/>
    <w:bookmarkEnd w:id="11" w:displacedByCustomXml="next"/>
    <w:bookmarkStart w:id="12" w:name="_Toc497124611" w:displacedByCustomXml="next"/>
    <w:bookmarkEnd w:id="12" w:displacedByCustomXml="next"/>
    <w:bookmarkStart w:id="13" w:name="_Ref405218115" w:displacedByCustomXml="next"/>
    <w:sdt>
      <w:sdtPr>
        <w:rPr>
          <w:rFonts w:ascii="Calibri" w:eastAsiaTheme="minorHAnsi" w:hAnsi="Calibri" w:cs="Times New Roman"/>
          <w:bCs w:val="0"/>
          <w:color w:val="auto"/>
          <w:sz w:val="22"/>
          <w:szCs w:val="20"/>
          <w:lang w:val="en-GB" w:eastAsia="en-US"/>
        </w:rPr>
        <w:id w:val="141320046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28C3D34" w14:textId="3A2B1744" w:rsidR="00DF7B48" w:rsidRDefault="00DF7B48">
          <w:pPr>
            <w:pStyle w:val="TOCHeading"/>
          </w:pPr>
          <w:r>
            <w:t>Table of Contents</w:t>
          </w:r>
        </w:p>
        <w:p w14:paraId="509E85BE" w14:textId="4067C4E4" w:rsidR="006F49E7" w:rsidRDefault="00DF7B48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531796533" w:history="1">
            <w:r w:rsidR="006F49E7" w:rsidRPr="00C769C0">
              <w:rPr>
                <w:rStyle w:val="Hyperlink"/>
              </w:rPr>
              <w:t>1</w:t>
            </w:r>
            <w:r w:rsidR="006F49E7">
              <w:rPr>
                <w:rFonts w:eastAsiaTheme="minorEastAsia" w:cstheme="minorBidi"/>
                <w:sz w:val="22"/>
                <w:lang w:eastAsia="en-GB"/>
              </w:rPr>
              <w:tab/>
            </w:r>
            <w:r w:rsidR="006F49E7" w:rsidRPr="00C769C0">
              <w:rPr>
                <w:rStyle w:val="Hyperlink"/>
              </w:rPr>
              <w:t>Introduction</w:t>
            </w:r>
            <w:r w:rsidR="006F49E7">
              <w:rPr>
                <w:webHidden/>
              </w:rPr>
              <w:tab/>
            </w:r>
            <w:r w:rsidR="006F49E7">
              <w:rPr>
                <w:webHidden/>
              </w:rPr>
              <w:fldChar w:fldCharType="begin"/>
            </w:r>
            <w:r w:rsidR="006F49E7">
              <w:rPr>
                <w:webHidden/>
              </w:rPr>
              <w:instrText xml:space="preserve"> PAGEREF _Toc531796533 \h </w:instrText>
            </w:r>
            <w:r w:rsidR="006F49E7">
              <w:rPr>
                <w:webHidden/>
              </w:rPr>
            </w:r>
            <w:r w:rsidR="006F49E7">
              <w:rPr>
                <w:webHidden/>
              </w:rPr>
              <w:fldChar w:fldCharType="separate"/>
            </w:r>
            <w:r w:rsidR="006F49E7">
              <w:rPr>
                <w:webHidden/>
              </w:rPr>
              <w:t>3</w:t>
            </w:r>
            <w:r w:rsidR="006F49E7">
              <w:rPr>
                <w:webHidden/>
              </w:rPr>
              <w:fldChar w:fldCharType="end"/>
            </w:r>
          </w:hyperlink>
        </w:p>
        <w:p w14:paraId="6C7DA0F0" w14:textId="1EE4FDD7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34" w:history="1">
            <w:r w:rsidRPr="00C769C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Markdown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940C01" w14:textId="1630320B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35" w:history="1">
            <w:r w:rsidRPr="00C769C0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GitBook Editor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9D3CBC" w14:textId="675C0F6B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36" w:history="1">
            <w:r w:rsidRPr="00C769C0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Stackedit.io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2FBEE2" w14:textId="41A90A5D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37" w:history="1">
            <w:r w:rsidRPr="00C769C0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Setting up your content authoring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BA9B9F" w14:textId="11743394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38" w:history="1">
            <w:r w:rsidRPr="00C769C0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Content source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F11375" w14:textId="6DC45016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39" w:history="1">
            <w:r w:rsidRPr="00C769C0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Setting up your GitBook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842A2C" w14:textId="405587E7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40" w:history="1">
            <w:r w:rsidRPr="00C769C0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How to edit the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52BC71" w14:textId="54EA8DC3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41" w:history="1">
            <w:r w:rsidRPr="00C769C0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How to update an article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140874" w14:textId="54AF8FA8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42" w:history="1">
            <w:r w:rsidRPr="00C769C0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How to create a new article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9515F8" w14:textId="56C8CA22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43" w:history="1">
            <w:r w:rsidRPr="00C769C0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How to resolve a conflict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789E0B" w14:textId="586D344F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44" w:history="1">
            <w:r w:rsidRPr="00C769C0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How to review the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53C265" w14:textId="03A11B14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45" w:history="1">
            <w:r w:rsidRPr="00C769C0">
              <w:rPr>
                <w:rStyle w:val="Hyperlink"/>
              </w:rPr>
              <w:t>4.1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Connecting to the GitLab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557197" w14:textId="714311C6" w:rsidR="006F49E7" w:rsidRDefault="006F49E7">
          <w:pPr>
            <w:pStyle w:val="TOC2"/>
            <w:rPr>
              <w:rFonts w:eastAsiaTheme="minorEastAsia" w:cstheme="minorBidi"/>
              <w:lang w:eastAsia="en-GB"/>
            </w:rPr>
          </w:pPr>
          <w:hyperlink w:anchor="_Toc531796546" w:history="1">
            <w:r w:rsidRPr="00C769C0">
              <w:rPr>
                <w:rStyle w:val="Hyperlink"/>
              </w:rPr>
              <w:t>4.2</w:t>
            </w:r>
            <w:r>
              <w:rPr>
                <w:rFonts w:eastAsiaTheme="minorEastAsia" w:cstheme="minorBidi"/>
                <w:lang w:eastAsia="en-GB"/>
              </w:rPr>
              <w:tab/>
            </w:r>
            <w:r w:rsidRPr="00C769C0">
              <w:rPr>
                <w:rStyle w:val="Hyperlink"/>
              </w:rPr>
              <w:t>Providing feedback using Stackedit.io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F3599E" w14:textId="401748DE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47" w:history="1">
            <w:r w:rsidRPr="00C769C0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How to publish the content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C1B8DF" w14:textId="426652DD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48" w:history="1">
            <w:r w:rsidRPr="00C769C0">
              <w:rPr>
                <w:rStyle w:val="Hyperlink"/>
              </w:rPr>
              <w:t>6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Managing the style and look of the Help Portal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DE35E0" w14:textId="5A647979" w:rsidR="006F49E7" w:rsidRDefault="006F49E7">
          <w:pPr>
            <w:pStyle w:val="TOC1"/>
            <w:rPr>
              <w:rFonts w:eastAsiaTheme="minorEastAsia" w:cstheme="minorBidi"/>
              <w:sz w:val="22"/>
              <w:lang w:eastAsia="en-GB"/>
            </w:rPr>
          </w:pPr>
          <w:hyperlink w:anchor="_Toc531796549" w:history="1">
            <w:r w:rsidRPr="00C769C0">
              <w:rPr>
                <w:rStyle w:val="Hyperlink"/>
              </w:rPr>
              <w:t>7</w:t>
            </w:r>
            <w:r>
              <w:rPr>
                <w:rFonts w:eastAsiaTheme="minorEastAsia" w:cstheme="minorBidi"/>
                <w:sz w:val="22"/>
                <w:lang w:eastAsia="en-GB"/>
              </w:rPr>
              <w:tab/>
            </w:r>
            <w:r w:rsidRPr="00C769C0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_Toc531796549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914BF92" w14:textId="1E4ED06C" w:rsidR="009C5CA7" w:rsidRDefault="00DF7B48">
          <w:pPr>
            <w:rPr>
              <w:rFonts w:asciiTheme="minorHAnsi" w:hAnsiTheme="minorHAnsi" w:cstheme="minorHAnsi"/>
              <w:b/>
              <w:bCs/>
              <w:noProof/>
              <w:sz w:val="24"/>
              <w:szCs w:val="22"/>
            </w:rPr>
          </w:pPr>
          <w:r>
            <w:rPr>
              <w:rFonts w:asciiTheme="minorHAnsi" w:hAnsiTheme="minorHAnsi" w:cstheme="minorHAnsi"/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3EDD6AC1" w14:textId="38F62268" w:rsidR="002440C3" w:rsidRDefault="002440C3" w:rsidP="004A70DD">
      <w:pPr>
        <w:pStyle w:val="Heading1"/>
        <w:pageBreakBefore/>
      </w:pPr>
      <w:bookmarkStart w:id="14" w:name="_Toc531796533"/>
      <w:r>
        <w:lastRenderedPageBreak/>
        <w:t>Introduction</w:t>
      </w:r>
      <w:bookmarkEnd w:id="14"/>
    </w:p>
    <w:p w14:paraId="7915B926" w14:textId="6EAEF811" w:rsidR="0052411D" w:rsidRDefault="00320C03" w:rsidP="0087130B">
      <w:pPr>
        <w:pStyle w:val="Body"/>
      </w:pPr>
      <w:r>
        <w:t>Th</w:t>
      </w:r>
      <w:r w:rsidR="00A635D5">
        <w:t xml:space="preserve">is </w:t>
      </w:r>
      <w:r>
        <w:t xml:space="preserve">Authors Help Guide </w:t>
      </w:r>
      <w:r w:rsidR="001B3CAE">
        <w:t xml:space="preserve">is intended to </w:t>
      </w:r>
      <w:r w:rsidR="008F3FEF">
        <w:t>provide</w:t>
      </w:r>
      <w:r w:rsidR="00A24749">
        <w:t xml:space="preserve"> basic</w:t>
      </w:r>
      <w:r w:rsidR="008F3FEF">
        <w:t xml:space="preserve"> </w:t>
      </w:r>
      <w:r w:rsidR="00901E59">
        <w:t>instructions</w:t>
      </w:r>
      <w:r w:rsidR="00A24749">
        <w:t xml:space="preserve"> on</w:t>
      </w:r>
      <w:r w:rsidR="002E5BC0">
        <w:t xml:space="preserve"> how to </w:t>
      </w:r>
      <w:r w:rsidR="005538E3">
        <w:t xml:space="preserve">manage and </w:t>
      </w:r>
      <w:r w:rsidR="002E5BC0">
        <w:t xml:space="preserve">edit </w:t>
      </w:r>
      <w:r w:rsidR="005538E3">
        <w:t>the content of the H</w:t>
      </w:r>
      <w:r w:rsidR="002E5BC0">
        <w:t>elp</w:t>
      </w:r>
      <w:r w:rsidR="005538E3">
        <w:t xml:space="preserve"> Portal</w:t>
      </w:r>
      <w:r w:rsidR="002E5BC0">
        <w:t xml:space="preserve"> for</w:t>
      </w:r>
      <w:r w:rsidR="00B433A9">
        <w:t xml:space="preserve"> the</w:t>
      </w:r>
      <w:r w:rsidR="00A24749">
        <w:t xml:space="preserve"> ConsenSys</w:t>
      </w:r>
      <w:r w:rsidR="00E0781B">
        <w:t xml:space="preserve">-Komgo </w:t>
      </w:r>
      <w:r w:rsidR="002E5BC0">
        <w:t>platform</w:t>
      </w:r>
      <w:r w:rsidR="00B433A9">
        <w:t xml:space="preserve">. </w:t>
      </w:r>
    </w:p>
    <w:p w14:paraId="07F31742" w14:textId="5E420545" w:rsidR="005538E3" w:rsidRDefault="005538E3" w:rsidP="00301062">
      <w:pPr>
        <w:pStyle w:val="Body"/>
      </w:pPr>
      <w:r>
        <w:t xml:space="preserve">This guide covers </w:t>
      </w:r>
      <w:r w:rsidR="00A55646">
        <w:t xml:space="preserve">content creation, </w:t>
      </w:r>
      <w:r w:rsidR="004A3355">
        <w:t xml:space="preserve">approval, </w:t>
      </w:r>
      <w:r w:rsidR="00880B77">
        <w:t>management, and publication</w:t>
      </w:r>
      <w:r w:rsidR="004A3355">
        <w:t xml:space="preserve">. </w:t>
      </w:r>
    </w:p>
    <w:p w14:paraId="33376DC3" w14:textId="75A6CA40" w:rsidR="00301062" w:rsidRDefault="005538E3" w:rsidP="00301062">
      <w:pPr>
        <w:pStyle w:val="Body"/>
      </w:pPr>
      <w:r>
        <w:t>The source content is created using</w:t>
      </w:r>
      <w:r w:rsidR="00D955FF">
        <w:t xml:space="preserve"> </w:t>
      </w:r>
      <w:r w:rsidR="00D955FF" w:rsidRPr="00D955FF">
        <w:rPr>
          <w:rFonts w:eastAsia="Times New Roman" w:cstheme="majorBidi"/>
          <w:iCs/>
          <w:color w:val="4F2683"/>
          <w:szCs w:val="28"/>
        </w:rPr>
        <w:fldChar w:fldCharType="begin"/>
      </w:r>
      <w:r w:rsidR="00D955FF" w:rsidRPr="00D955FF">
        <w:rPr>
          <w:rFonts w:eastAsia="Times New Roman" w:cstheme="majorBidi"/>
          <w:iCs/>
          <w:color w:val="4F2683"/>
          <w:szCs w:val="28"/>
        </w:rPr>
        <w:instrText xml:space="preserve"> REF _Ref531167760 \h </w:instrText>
      </w:r>
      <w:r w:rsidR="00D955FF">
        <w:rPr>
          <w:rFonts w:eastAsia="Times New Roman" w:cstheme="majorBidi"/>
          <w:iCs/>
          <w:color w:val="4F2683"/>
          <w:szCs w:val="28"/>
        </w:rPr>
        <w:instrText xml:space="preserve"> \* MERGEFORMAT </w:instrText>
      </w:r>
      <w:r w:rsidR="00D955FF" w:rsidRPr="00D955FF">
        <w:rPr>
          <w:rFonts w:eastAsia="Times New Roman" w:cstheme="majorBidi"/>
          <w:iCs/>
          <w:color w:val="4F2683"/>
          <w:szCs w:val="28"/>
        </w:rPr>
      </w:r>
      <w:r w:rsidR="00D955FF" w:rsidRPr="00D955FF">
        <w:rPr>
          <w:rFonts w:eastAsia="Times New Roman" w:cstheme="majorBidi"/>
          <w:iCs/>
          <w:color w:val="4F2683"/>
          <w:szCs w:val="28"/>
        </w:rPr>
        <w:fldChar w:fldCharType="separate"/>
      </w:r>
      <w:r w:rsidR="00D955FF" w:rsidRPr="00D955FF">
        <w:rPr>
          <w:rFonts w:eastAsia="Times New Roman" w:cstheme="majorBidi"/>
          <w:iCs/>
          <w:color w:val="4F2683"/>
          <w:szCs w:val="28"/>
        </w:rPr>
        <w:t>Mar</w:t>
      </w:r>
      <w:r w:rsidR="00D955FF" w:rsidRPr="00D955FF">
        <w:rPr>
          <w:rFonts w:eastAsia="Times New Roman" w:cstheme="majorBidi"/>
          <w:iCs/>
          <w:color w:val="4F2683"/>
          <w:szCs w:val="28"/>
        </w:rPr>
        <w:t>k</w:t>
      </w:r>
      <w:r w:rsidR="00D955FF" w:rsidRPr="00D955FF">
        <w:rPr>
          <w:rFonts w:eastAsia="Times New Roman" w:cstheme="majorBidi"/>
          <w:iCs/>
          <w:color w:val="4F2683"/>
          <w:szCs w:val="28"/>
        </w:rPr>
        <w:t>down</w:t>
      </w:r>
      <w:r w:rsidR="00D955FF" w:rsidRPr="00D955FF">
        <w:rPr>
          <w:rFonts w:eastAsia="Times New Roman" w:cstheme="majorBidi"/>
          <w:iCs/>
          <w:color w:val="4F2683"/>
          <w:szCs w:val="28"/>
        </w:rPr>
        <w:fldChar w:fldCharType="end"/>
      </w:r>
      <w:r>
        <w:t>. W</w:t>
      </w:r>
      <w:r w:rsidR="00354A09">
        <w:t xml:space="preserve">e use </w:t>
      </w:r>
      <w:r w:rsidR="00E50273" w:rsidRPr="00E50273">
        <w:t>Git</w:t>
      </w:r>
      <w:r>
        <w:t>Lab</w:t>
      </w:r>
      <w:r w:rsidR="00E50273" w:rsidRPr="00E50273">
        <w:t xml:space="preserve"> </w:t>
      </w:r>
      <w:r>
        <w:t>to manage the content source,</w:t>
      </w:r>
      <w:r w:rsidR="00C97D03">
        <w:t xml:space="preserve"> </w:t>
      </w:r>
      <w:r w:rsidR="00B943C5" w:rsidRPr="00B943C5">
        <w:rPr>
          <w:rFonts w:eastAsia="Times New Roman" w:cstheme="majorBidi"/>
          <w:iCs/>
          <w:color w:val="4F2683"/>
          <w:szCs w:val="28"/>
        </w:rPr>
        <w:fldChar w:fldCharType="begin"/>
      </w:r>
      <w:r w:rsidR="00B943C5" w:rsidRPr="00B943C5">
        <w:rPr>
          <w:rFonts w:eastAsia="Times New Roman" w:cstheme="majorBidi"/>
          <w:iCs/>
          <w:color w:val="4F2683"/>
          <w:szCs w:val="28"/>
        </w:rPr>
        <w:instrText xml:space="preserve"> REF _Ref531168079 \h </w:instrText>
      </w:r>
      <w:r w:rsidR="00B943C5">
        <w:rPr>
          <w:rFonts w:eastAsia="Times New Roman" w:cstheme="majorBidi"/>
          <w:iCs/>
          <w:color w:val="4F2683"/>
          <w:szCs w:val="28"/>
        </w:rPr>
        <w:instrText xml:space="preserve"> \* MERGEFORMAT </w:instrText>
      </w:r>
      <w:r w:rsidR="00B943C5" w:rsidRPr="00B943C5">
        <w:rPr>
          <w:rFonts w:eastAsia="Times New Roman" w:cstheme="majorBidi"/>
          <w:iCs/>
          <w:color w:val="4F2683"/>
          <w:szCs w:val="28"/>
        </w:rPr>
      </w:r>
      <w:r w:rsidR="00B943C5" w:rsidRPr="00B943C5">
        <w:rPr>
          <w:rFonts w:eastAsia="Times New Roman" w:cstheme="majorBidi"/>
          <w:iCs/>
          <w:color w:val="4F2683"/>
          <w:szCs w:val="28"/>
        </w:rPr>
        <w:fldChar w:fldCharType="separate"/>
      </w:r>
      <w:proofErr w:type="spellStart"/>
      <w:r w:rsidR="00B943C5" w:rsidRPr="00B943C5">
        <w:rPr>
          <w:rFonts w:eastAsia="Times New Roman" w:cstheme="majorBidi"/>
          <w:iCs/>
          <w:color w:val="4F2683"/>
          <w:szCs w:val="28"/>
        </w:rPr>
        <w:t>GitBook</w:t>
      </w:r>
      <w:proofErr w:type="spellEnd"/>
      <w:r w:rsidR="00B943C5" w:rsidRPr="00B943C5">
        <w:rPr>
          <w:rFonts w:eastAsia="Times New Roman" w:cstheme="majorBidi"/>
          <w:iCs/>
          <w:color w:val="4F2683"/>
          <w:szCs w:val="28"/>
        </w:rPr>
        <w:t xml:space="preserve"> Editor (leg</w:t>
      </w:r>
      <w:r w:rsidR="00B943C5" w:rsidRPr="00B943C5">
        <w:rPr>
          <w:rFonts w:eastAsia="Times New Roman" w:cstheme="majorBidi"/>
          <w:iCs/>
          <w:color w:val="4F2683"/>
          <w:szCs w:val="28"/>
        </w:rPr>
        <w:t>a</w:t>
      </w:r>
      <w:r w:rsidR="00B943C5" w:rsidRPr="00B943C5">
        <w:rPr>
          <w:rFonts w:eastAsia="Times New Roman" w:cstheme="majorBidi"/>
          <w:iCs/>
          <w:color w:val="4F2683"/>
          <w:szCs w:val="28"/>
        </w:rPr>
        <w:t>cy)</w:t>
      </w:r>
      <w:r w:rsidR="00B943C5" w:rsidRPr="00B943C5">
        <w:rPr>
          <w:rFonts w:eastAsia="Times New Roman" w:cstheme="majorBidi"/>
          <w:iCs/>
          <w:color w:val="4F2683"/>
          <w:szCs w:val="28"/>
        </w:rPr>
        <w:fldChar w:fldCharType="end"/>
      </w:r>
      <w:r>
        <w:t xml:space="preserve"> to edit the </w:t>
      </w:r>
      <w:proofErr w:type="gramStart"/>
      <w:r>
        <w:t>content</w:t>
      </w:r>
      <w:r w:rsidR="00A635D5">
        <w:t>, and</w:t>
      </w:r>
      <w:proofErr w:type="gramEnd"/>
      <w:r w:rsidR="00A635D5">
        <w:t xml:space="preserve"> suggest Stakedit.io to provide review feedback to draft content.</w:t>
      </w:r>
    </w:p>
    <w:p w14:paraId="6660D067" w14:textId="1F33A7E6" w:rsidR="00057017" w:rsidRDefault="002F2DC4" w:rsidP="0087130B">
      <w:pPr>
        <w:pStyle w:val="Body"/>
      </w:pPr>
      <w:r w:rsidRPr="002F2DC4">
        <w:t>Git</w:t>
      </w:r>
      <w:r w:rsidR="005538E3">
        <w:t>Lab</w:t>
      </w:r>
      <w:r w:rsidRPr="002F2DC4">
        <w:t xml:space="preserve"> enables collaboration between multiple authors on the same set of files.</w:t>
      </w:r>
      <w:r w:rsidR="00810768">
        <w:t xml:space="preserve"> The version control logic is easy to follow and enables authors to maintain </w:t>
      </w:r>
      <w:r w:rsidR="00E8090F">
        <w:t>accurate and always up-to-date</w:t>
      </w:r>
      <w:r w:rsidR="00DA22BA">
        <w:t xml:space="preserve"> </w:t>
      </w:r>
      <w:r w:rsidR="005538E3">
        <w:t>c</w:t>
      </w:r>
      <w:r w:rsidR="00E623C7">
        <w:t>on</w:t>
      </w:r>
      <w:r w:rsidR="005538E3">
        <w:t>tent</w:t>
      </w:r>
      <w:r w:rsidR="00DA22BA">
        <w:t xml:space="preserve">. </w:t>
      </w:r>
      <w:r w:rsidR="00E8090F">
        <w:t xml:space="preserve"> </w:t>
      </w:r>
    </w:p>
    <w:p w14:paraId="4732E957" w14:textId="48A07532" w:rsidR="005538E3" w:rsidRDefault="005538E3" w:rsidP="00CB1D4F">
      <w:pPr>
        <w:pStyle w:val="Heading2"/>
      </w:pPr>
      <w:bookmarkStart w:id="15" w:name="_Toc531796534"/>
      <w:r>
        <w:t>Markdown</w:t>
      </w:r>
      <w:bookmarkEnd w:id="15"/>
    </w:p>
    <w:p w14:paraId="677A68F4" w14:textId="163021F4" w:rsidR="00A635D5" w:rsidRDefault="00CA01C4" w:rsidP="005B596A">
      <w:pPr>
        <w:pStyle w:val="Body"/>
      </w:pPr>
      <w:r w:rsidRPr="00F34A39">
        <w:t>Markdown is a lightweight markup language that you can use to add formatting elements to plain</w:t>
      </w:r>
      <w:r w:rsidR="009A249D">
        <w:t xml:space="preserve"> </w:t>
      </w:r>
      <w:r w:rsidRPr="00F34A39">
        <w:t>text documents.</w:t>
      </w:r>
      <w:r w:rsidR="009A249D">
        <w:t xml:space="preserve"> You can use </w:t>
      </w:r>
      <w:r w:rsidR="00737443">
        <w:t>any text editor to edit Markdown</w:t>
      </w:r>
      <w:r w:rsidR="00C67EF6">
        <w:t xml:space="preserve"> but we recommend </w:t>
      </w:r>
      <w:proofErr w:type="spellStart"/>
      <w:r w:rsidR="00C67EF6">
        <w:t>GitBook</w:t>
      </w:r>
      <w:proofErr w:type="spellEnd"/>
      <w:r w:rsidR="00C67EF6">
        <w:t xml:space="preserve"> Editor</w:t>
      </w:r>
      <w:r w:rsidR="00B943C5">
        <w:t xml:space="preserve"> </w:t>
      </w:r>
      <w:r w:rsidR="00360B1C">
        <w:t xml:space="preserve">(legacy) </w:t>
      </w:r>
      <w:r w:rsidR="00B943C5">
        <w:t>as an offline and easy-to-use tool to manage TOC structure.</w:t>
      </w:r>
    </w:p>
    <w:p w14:paraId="578A2892" w14:textId="6311FC5A" w:rsidR="00C67EF6" w:rsidRDefault="00C67EF6" w:rsidP="00C67EF6">
      <w:pPr>
        <w:pStyle w:val="Body"/>
      </w:pPr>
      <w:r>
        <w:t xml:space="preserve">For more advanced usage of the GitLab, </w:t>
      </w:r>
      <w:proofErr w:type="spellStart"/>
      <w:r>
        <w:t>GitBook</w:t>
      </w:r>
      <w:proofErr w:type="spellEnd"/>
      <w:r>
        <w:t xml:space="preserve"> or Markdown, check </w:t>
      </w:r>
      <w:r w:rsidR="00A85752" w:rsidRPr="005B596A">
        <w:rPr>
          <w:color w:val="4F2683"/>
        </w:rPr>
        <w:fldChar w:fldCharType="begin"/>
      </w:r>
      <w:r w:rsidR="00A85752" w:rsidRPr="005B596A">
        <w:rPr>
          <w:color w:val="4F2683"/>
        </w:rPr>
        <w:instrText xml:space="preserve"> REF _Ref531790856 \h </w:instrText>
      </w:r>
      <w:r w:rsidR="00A85752" w:rsidRPr="005B596A">
        <w:rPr>
          <w:color w:val="4F2683"/>
        </w:rPr>
      </w:r>
      <w:r w:rsidR="005B596A">
        <w:rPr>
          <w:color w:val="4F2683"/>
        </w:rPr>
        <w:instrText xml:space="preserve"> \* MERGEFORMAT </w:instrText>
      </w:r>
      <w:r w:rsidR="00A85752" w:rsidRPr="005B596A">
        <w:rPr>
          <w:color w:val="4F2683"/>
        </w:rPr>
        <w:fldChar w:fldCharType="separate"/>
      </w:r>
      <w:r w:rsidR="00A85752" w:rsidRPr="005B596A">
        <w:rPr>
          <w:color w:val="4F2683"/>
        </w:rPr>
        <w:t>Resour</w:t>
      </w:r>
      <w:r w:rsidR="00A85752" w:rsidRPr="005B596A">
        <w:rPr>
          <w:color w:val="4F2683"/>
        </w:rPr>
        <w:t>c</w:t>
      </w:r>
      <w:r w:rsidR="00A85752" w:rsidRPr="005B596A">
        <w:rPr>
          <w:color w:val="4F2683"/>
        </w:rPr>
        <w:t>es</w:t>
      </w:r>
      <w:r w:rsidR="00A85752" w:rsidRPr="005B596A">
        <w:rPr>
          <w:color w:val="4F2683"/>
        </w:rPr>
        <w:fldChar w:fldCharType="end"/>
      </w:r>
      <w:r>
        <w:rPr>
          <w:rFonts w:eastAsiaTheme="majorEastAsia" w:cstheme="majorBidi"/>
          <w:bCs/>
          <w:color w:val="4F2683"/>
          <w:sz w:val="28"/>
          <w:szCs w:val="28"/>
        </w:rPr>
        <w:t xml:space="preserve"> </w:t>
      </w:r>
      <w:r w:rsidRPr="00061600">
        <w:t>at the end</w:t>
      </w:r>
      <w:r>
        <w:rPr>
          <w:rFonts w:eastAsiaTheme="majorEastAsia" w:cstheme="majorBidi"/>
          <w:bCs/>
          <w:color w:val="4F2683"/>
          <w:sz w:val="28"/>
          <w:szCs w:val="28"/>
        </w:rPr>
        <w:t xml:space="preserve"> </w:t>
      </w:r>
      <w:r w:rsidRPr="00061600">
        <w:t>of the guide.</w:t>
      </w:r>
    </w:p>
    <w:p w14:paraId="40FD6A4C" w14:textId="5BE23838" w:rsidR="00A635D5" w:rsidRDefault="00A635D5" w:rsidP="00A635D5">
      <w:pPr>
        <w:pStyle w:val="Heading2"/>
      </w:pPr>
      <w:bookmarkStart w:id="16" w:name="_Toc531796535"/>
      <w:proofErr w:type="spellStart"/>
      <w:r>
        <w:t>GitBook</w:t>
      </w:r>
      <w:proofErr w:type="spellEnd"/>
      <w:r>
        <w:t xml:space="preserve"> </w:t>
      </w:r>
      <w:r w:rsidR="00DF6756">
        <w:t>Editor</w:t>
      </w:r>
      <w:bookmarkEnd w:id="16"/>
    </w:p>
    <w:p w14:paraId="66E203F6" w14:textId="7F388480" w:rsidR="00083242" w:rsidRDefault="00083242" w:rsidP="00083242">
      <w:pPr>
        <w:pStyle w:val="Body"/>
      </w:pPr>
      <w:proofErr w:type="spellStart"/>
      <w:r>
        <w:t>GitBook</w:t>
      </w:r>
      <w:proofErr w:type="spellEnd"/>
      <w:r>
        <w:t xml:space="preserve"> is a simple desktop application that allows you to create structured documents using </w:t>
      </w:r>
      <w:r w:rsidR="00437D9E">
        <w:t>Markdown</w:t>
      </w:r>
      <w:r>
        <w:t xml:space="preserve">. </w:t>
      </w:r>
    </w:p>
    <w:p w14:paraId="31D7F2D6" w14:textId="172AB1E6" w:rsidR="00083242" w:rsidRDefault="00083242" w:rsidP="00083242">
      <w:pPr>
        <w:pStyle w:val="Body"/>
      </w:pPr>
      <w:r>
        <w:t>This is done by creating individual topics, and then organising them using a table of contents.</w:t>
      </w:r>
    </w:p>
    <w:p w14:paraId="54E3CF2F" w14:textId="36402B65" w:rsidR="00A635D5" w:rsidRPr="00A635D5" w:rsidRDefault="00083242" w:rsidP="00A635D5">
      <w:pPr>
        <w:pStyle w:val="Body"/>
      </w:pPr>
      <w:r>
        <w:t xml:space="preserve">You can download the editor from the following page: </w:t>
      </w:r>
      <w:hyperlink r:id="rId11" w:history="1">
        <w:r w:rsidRPr="00083242">
          <w:rPr>
            <w:color w:val="4F2683"/>
          </w:rPr>
          <w:t>https://legacy.gitbo</w:t>
        </w:r>
        <w:r w:rsidRPr="00083242">
          <w:rPr>
            <w:color w:val="4F2683"/>
          </w:rPr>
          <w:t>o</w:t>
        </w:r>
        <w:r w:rsidRPr="00083242">
          <w:rPr>
            <w:color w:val="4F2683"/>
          </w:rPr>
          <w:t>k.com/editor</w:t>
        </w:r>
      </w:hyperlink>
      <w:r>
        <w:rPr>
          <w:rFonts w:eastAsia="Times New Roman" w:cstheme="majorBidi"/>
          <w:iCs/>
          <w:color w:val="4F2683"/>
          <w:szCs w:val="28"/>
        </w:rPr>
        <w:t xml:space="preserve"> </w:t>
      </w:r>
    </w:p>
    <w:p w14:paraId="4699F51E" w14:textId="2340B092" w:rsidR="00A635D5" w:rsidRDefault="00A635D5" w:rsidP="00A635D5">
      <w:pPr>
        <w:pStyle w:val="Heading2"/>
      </w:pPr>
      <w:bookmarkStart w:id="17" w:name="_Toc531796536"/>
      <w:r>
        <w:t>Stack</w:t>
      </w:r>
      <w:r w:rsidR="00A85752">
        <w:t>ed</w:t>
      </w:r>
      <w:r>
        <w:t>it.io</w:t>
      </w:r>
      <w:bookmarkEnd w:id="17"/>
    </w:p>
    <w:p w14:paraId="6E5CEDFF" w14:textId="77C14A86" w:rsidR="00A635D5" w:rsidRDefault="00A635D5" w:rsidP="00A635D5">
      <w:pPr>
        <w:pStyle w:val="Body"/>
      </w:pPr>
      <w:r>
        <w:t>Stack</w:t>
      </w:r>
      <w:r w:rsidR="00845C1F">
        <w:t>ed</w:t>
      </w:r>
      <w:r>
        <w:t xml:space="preserve">it.io is a web-based </w:t>
      </w:r>
      <w:r w:rsidR="00437D9E">
        <w:t xml:space="preserve">Markdown </w:t>
      </w:r>
      <w:r>
        <w:t xml:space="preserve">editor that provides the capability to comment on content written in </w:t>
      </w:r>
      <w:r w:rsidR="00437D9E">
        <w:t>Markdown</w:t>
      </w:r>
      <w:r>
        <w:t xml:space="preserve">. </w:t>
      </w:r>
    </w:p>
    <w:p w14:paraId="54076D44" w14:textId="4B0A6A3D" w:rsidR="00A635D5" w:rsidRDefault="00A635D5" w:rsidP="00A635D5">
      <w:pPr>
        <w:pStyle w:val="Body"/>
      </w:pPr>
      <w:r>
        <w:t xml:space="preserve">This tool makes it convenient for content to be reviewed prior to </w:t>
      </w:r>
      <w:r w:rsidR="00083242">
        <w:t>publication</w:t>
      </w:r>
      <w:r>
        <w:t xml:space="preserve">. All changes made in </w:t>
      </w:r>
      <w:r w:rsidR="00083242">
        <w:t>Stack</w:t>
      </w:r>
      <w:r w:rsidR="00845C1F">
        <w:t>ed</w:t>
      </w:r>
      <w:r w:rsidR="00083242">
        <w:t>it.io are saved to the GitLab repository.</w:t>
      </w:r>
    </w:p>
    <w:p w14:paraId="290E3F10" w14:textId="23505634" w:rsidR="00083242" w:rsidRPr="00A635D5" w:rsidRDefault="00083242" w:rsidP="00A635D5">
      <w:pPr>
        <w:pStyle w:val="Body"/>
      </w:pPr>
      <w:r>
        <w:t>However, comments are only visible when files are viewed in Stack</w:t>
      </w:r>
      <w:r w:rsidR="005B596A">
        <w:t>ed</w:t>
      </w:r>
      <w:r>
        <w:t>it.io.</w:t>
      </w:r>
    </w:p>
    <w:p w14:paraId="41B4D7A1" w14:textId="65FF7F40" w:rsidR="00A635D5" w:rsidRDefault="00083242" w:rsidP="00A635D5">
      <w:pPr>
        <w:pStyle w:val="Body"/>
      </w:pPr>
      <w:r>
        <w:t>You can access Stack</w:t>
      </w:r>
      <w:r w:rsidR="00845C1F">
        <w:t>ed</w:t>
      </w:r>
      <w:r>
        <w:t xml:space="preserve">it.io at the following link: </w:t>
      </w:r>
      <w:hyperlink r:id="rId12" w:history="1">
        <w:r w:rsidRPr="00083242">
          <w:rPr>
            <w:color w:val="4F2683"/>
          </w:rPr>
          <w:t>https://stackedit.io/app#</w:t>
        </w:r>
      </w:hyperlink>
    </w:p>
    <w:p w14:paraId="12CDCC71" w14:textId="77777777" w:rsidR="00A635D5" w:rsidRDefault="00A635D5" w:rsidP="00C67EF6">
      <w:pPr>
        <w:pStyle w:val="Body"/>
      </w:pPr>
    </w:p>
    <w:p w14:paraId="30BE209E" w14:textId="77777777" w:rsidR="00CA01C4" w:rsidRPr="00CA01C4" w:rsidRDefault="00CA01C4" w:rsidP="00CA01C4">
      <w:pPr>
        <w:pStyle w:val="Body"/>
      </w:pPr>
    </w:p>
    <w:p w14:paraId="26E7ACC9" w14:textId="0D1280FF" w:rsidR="009B527E" w:rsidRDefault="00083242" w:rsidP="004A70DD">
      <w:pPr>
        <w:pStyle w:val="Heading1"/>
        <w:pageBreakBefore/>
      </w:pPr>
      <w:bookmarkStart w:id="18" w:name="_Toc531796537"/>
      <w:r>
        <w:lastRenderedPageBreak/>
        <w:t xml:space="preserve">Setting up your </w:t>
      </w:r>
      <w:r w:rsidR="00422E0C">
        <w:t>content authoring environment</w:t>
      </w:r>
      <w:bookmarkEnd w:id="18"/>
    </w:p>
    <w:p w14:paraId="57490C12" w14:textId="2A8AFD71" w:rsidR="00F82B36" w:rsidRDefault="00A635D5" w:rsidP="00F82B36">
      <w:pPr>
        <w:pStyle w:val="Heading2"/>
      </w:pPr>
      <w:bookmarkStart w:id="19" w:name="_Toc531796538"/>
      <w:r>
        <w:t>Content source</w:t>
      </w:r>
      <w:bookmarkEnd w:id="19"/>
    </w:p>
    <w:p w14:paraId="7FF0BAA5" w14:textId="7A2726FC" w:rsidR="00083242" w:rsidRDefault="00083242" w:rsidP="00A635D5">
      <w:pPr>
        <w:pStyle w:val="Body"/>
      </w:pPr>
      <w:r>
        <w:t>The source content is stored in the following GitLab repository:</w:t>
      </w:r>
    </w:p>
    <w:p w14:paraId="74857363" w14:textId="105B562E" w:rsidR="00A635D5" w:rsidRPr="00A635D5" w:rsidRDefault="00A635D5" w:rsidP="00454F62">
      <w:pPr>
        <w:pStyle w:val="Body"/>
        <w:numPr>
          <w:ilvl w:val="0"/>
          <w:numId w:val="12"/>
        </w:numPr>
      </w:pPr>
      <w:r>
        <w:t xml:space="preserve">GitLab repository: </w:t>
      </w:r>
      <w:r>
        <w:rPr>
          <w:rFonts w:eastAsia="Times New Roman" w:cstheme="majorBidi"/>
          <w:iCs/>
          <w:color w:val="4F2683"/>
          <w:szCs w:val="28"/>
        </w:rPr>
        <w:t>[Add URL]</w:t>
      </w:r>
    </w:p>
    <w:p w14:paraId="1AC6B9AF" w14:textId="546140A5" w:rsidR="00091CFE" w:rsidRDefault="00091CFE" w:rsidP="00083242">
      <w:pPr>
        <w:pStyle w:val="Body"/>
      </w:pPr>
      <w:r>
        <w:t>If you don’t have a GitLab account</w:t>
      </w:r>
      <w:r w:rsidR="003B721B">
        <w:t xml:space="preserve"> yet</w:t>
      </w:r>
      <w:r>
        <w:t>, r</w:t>
      </w:r>
      <w:r w:rsidR="005538E3">
        <w:t xml:space="preserve">equest </w:t>
      </w:r>
      <w:r w:rsidR="00E92AD3">
        <w:t>one</w:t>
      </w:r>
      <w:r w:rsidR="005538E3">
        <w:t xml:space="preserve">. </w:t>
      </w:r>
      <w:r w:rsidR="00083242">
        <w:t>You will need to have a GIT client installed to be able to synchronise a copy of the files on your PC with the repository.</w:t>
      </w:r>
    </w:p>
    <w:p w14:paraId="1A978E7B" w14:textId="4F876E29" w:rsidR="00EA5AA9" w:rsidRDefault="00290B3B" w:rsidP="00083242">
      <w:pPr>
        <w:pStyle w:val="Heading2"/>
      </w:pPr>
      <w:bookmarkStart w:id="20" w:name="_Toc531796539"/>
      <w:r>
        <w:t xml:space="preserve">Setting up your </w:t>
      </w:r>
      <w:proofErr w:type="spellStart"/>
      <w:r w:rsidR="00EA5AA9">
        <w:t>GitBook</w:t>
      </w:r>
      <w:bookmarkEnd w:id="20"/>
      <w:proofErr w:type="spellEnd"/>
      <w:r w:rsidR="00EA5AA9">
        <w:t xml:space="preserve"> </w:t>
      </w:r>
    </w:p>
    <w:p w14:paraId="3FB203F1" w14:textId="2A44072A" w:rsidR="00F636A4" w:rsidRDefault="005538E3" w:rsidP="00F636A4">
      <w:pPr>
        <w:pStyle w:val="Body"/>
      </w:pPr>
      <w:r>
        <w:t xml:space="preserve">Before editing the content, you need to download and install </w:t>
      </w:r>
      <w:proofErr w:type="spellStart"/>
      <w:r>
        <w:t>GitBook</w:t>
      </w:r>
      <w:proofErr w:type="spellEnd"/>
      <w:r w:rsidR="00D955FF">
        <w:t>.</w:t>
      </w:r>
    </w:p>
    <w:p w14:paraId="65CE9888" w14:textId="1B05D644" w:rsidR="00546E9C" w:rsidRDefault="00B3686F" w:rsidP="00454F62">
      <w:pPr>
        <w:pStyle w:val="Body"/>
        <w:numPr>
          <w:ilvl w:val="0"/>
          <w:numId w:val="7"/>
        </w:numPr>
      </w:pPr>
      <w:r w:rsidRPr="00FE2A66">
        <w:t>Download</w:t>
      </w:r>
      <w:r>
        <w:t xml:space="preserve"> and </w:t>
      </w:r>
      <w:r w:rsidR="00A27CB9">
        <w:t>launch</w:t>
      </w:r>
      <w:r>
        <w:t xml:space="preserve"> </w:t>
      </w:r>
      <w:proofErr w:type="spellStart"/>
      <w:r w:rsidR="00D955FF">
        <w:t>GitBook</w:t>
      </w:r>
      <w:proofErr w:type="spellEnd"/>
      <w:r w:rsidR="00845C1F">
        <w:t xml:space="preserve"> </w:t>
      </w:r>
      <w:r w:rsidR="00A32CE0">
        <w:t>from the following page</w:t>
      </w:r>
      <w:r w:rsidR="00845C1F">
        <w:t>:</w:t>
      </w:r>
      <w:r w:rsidR="00E2025B">
        <w:t xml:space="preserve"> </w:t>
      </w:r>
      <w:r w:rsidR="00083242">
        <w:br/>
      </w:r>
      <w:hyperlink r:id="rId13" w:history="1">
        <w:r w:rsidR="00083242" w:rsidRPr="00083242">
          <w:rPr>
            <w:color w:val="4F2683"/>
          </w:rPr>
          <w:t>https://legacy.gitbook.com/editor</w:t>
        </w:r>
      </w:hyperlink>
    </w:p>
    <w:p w14:paraId="71961C22" w14:textId="77777777" w:rsidR="007B6DE5" w:rsidRDefault="005538E3" w:rsidP="00454F62">
      <w:pPr>
        <w:pStyle w:val="Body"/>
        <w:numPr>
          <w:ilvl w:val="0"/>
          <w:numId w:val="7"/>
        </w:numPr>
      </w:pPr>
      <w:r>
        <w:t xml:space="preserve">Open </w:t>
      </w:r>
      <w:proofErr w:type="spellStart"/>
      <w:r>
        <w:t>GitBook</w:t>
      </w:r>
      <w:r w:rsidR="00B3686F">
        <w:t>.</w:t>
      </w:r>
      <w:proofErr w:type="spellEnd"/>
    </w:p>
    <w:p w14:paraId="59A47463" w14:textId="0F70B32A" w:rsidR="002E65D7" w:rsidRDefault="00290B3B" w:rsidP="007B6DE5">
      <w:pPr>
        <w:pStyle w:val="Body"/>
        <w:ind w:left="927"/>
      </w:pPr>
      <w:r>
        <w:t xml:space="preserve">You don’t have to log in to </w:t>
      </w:r>
      <w:proofErr w:type="spellStart"/>
      <w:r w:rsidR="00D955FF">
        <w:t>GitBook</w:t>
      </w:r>
      <w:proofErr w:type="spellEnd"/>
      <w:r w:rsidR="005B596A">
        <w:t xml:space="preserve"> </w:t>
      </w:r>
      <w:r>
        <w:t>to use it.</w:t>
      </w:r>
    </w:p>
    <w:p w14:paraId="58C4246D" w14:textId="08CC523F" w:rsidR="002E65D7" w:rsidRDefault="00520DB8" w:rsidP="00454F62">
      <w:pPr>
        <w:pStyle w:val="Body"/>
        <w:numPr>
          <w:ilvl w:val="0"/>
          <w:numId w:val="7"/>
        </w:numPr>
      </w:pPr>
      <w:r>
        <w:t>From</w:t>
      </w:r>
      <w:r w:rsidR="00DE2427">
        <w:t xml:space="preserve"> the</w:t>
      </w:r>
      <w:r w:rsidR="009B6C21">
        <w:t xml:space="preserve"> GitBook’s top menu</w:t>
      </w:r>
      <w:r w:rsidR="00DE2427">
        <w:t xml:space="preserve">, select </w:t>
      </w:r>
      <w:r w:rsidR="00C12AD3" w:rsidRPr="002E65D7">
        <w:rPr>
          <w:b/>
          <w:i/>
        </w:rPr>
        <w:t>GitBook Editor</w:t>
      </w:r>
      <w:r w:rsidR="00C12AD3">
        <w:t xml:space="preserve"> &gt; </w:t>
      </w:r>
      <w:r w:rsidR="00C12AD3" w:rsidRPr="002E65D7">
        <w:rPr>
          <w:b/>
          <w:i/>
        </w:rPr>
        <w:t>Open</w:t>
      </w:r>
      <w:r w:rsidR="0073666D">
        <w:t xml:space="preserve"> and n</w:t>
      </w:r>
      <w:r w:rsidR="00934DA6">
        <w:t xml:space="preserve">avigate to </w:t>
      </w:r>
      <w:r w:rsidR="005538E3">
        <w:t xml:space="preserve">your local </w:t>
      </w:r>
      <w:r w:rsidR="0073666D">
        <w:t>repository folder</w:t>
      </w:r>
      <w:r w:rsidR="00FB00A9">
        <w:t>.</w:t>
      </w:r>
    </w:p>
    <w:p w14:paraId="47C6CE38" w14:textId="77777777" w:rsidR="002E65D7" w:rsidRDefault="00FB00A9" w:rsidP="00454F62">
      <w:pPr>
        <w:pStyle w:val="Body"/>
        <w:numPr>
          <w:ilvl w:val="0"/>
          <w:numId w:val="7"/>
        </w:numPr>
      </w:pPr>
      <w:r>
        <w:t xml:space="preserve">Click </w:t>
      </w:r>
      <w:r w:rsidRPr="002E65D7">
        <w:rPr>
          <w:b/>
          <w:i/>
        </w:rPr>
        <w:t>Select folder</w:t>
      </w:r>
      <w:r>
        <w:t>.</w:t>
      </w:r>
    </w:p>
    <w:p w14:paraId="313671A6" w14:textId="217BE8AC" w:rsidR="00906E8E" w:rsidRDefault="00906E8E" w:rsidP="002E65D7">
      <w:pPr>
        <w:pStyle w:val="Body"/>
        <w:ind w:left="927"/>
      </w:pPr>
      <w:r>
        <w:t xml:space="preserve">The </w:t>
      </w:r>
      <w:r w:rsidR="001575D5">
        <w:t xml:space="preserve">repository </w:t>
      </w:r>
      <w:r w:rsidR="00960950">
        <w:t xml:space="preserve">files </w:t>
      </w:r>
      <w:r w:rsidR="00220775">
        <w:t xml:space="preserve">load </w:t>
      </w:r>
      <w:r w:rsidR="0088259A">
        <w:t>into GitBook.</w:t>
      </w:r>
    </w:p>
    <w:p w14:paraId="17A18849" w14:textId="3DEE1052" w:rsidR="00220775" w:rsidRDefault="0088259A" w:rsidP="00083242">
      <w:pPr>
        <w:pStyle w:val="Body"/>
        <w:ind w:left="851"/>
        <w:jc w:val="center"/>
      </w:pPr>
      <w:r>
        <w:rPr>
          <w:noProof/>
        </w:rPr>
        <w:drawing>
          <wp:inline distT="0" distB="0" distL="0" distR="0" wp14:anchorId="70F4DBF3" wp14:editId="673E1452">
            <wp:extent cx="5095875" cy="274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mgo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16" cy="27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B3B9" w14:textId="2999C14A" w:rsidR="006E03BD" w:rsidRDefault="00520DB8" w:rsidP="00454F62">
      <w:pPr>
        <w:pStyle w:val="Body"/>
        <w:numPr>
          <w:ilvl w:val="0"/>
          <w:numId w:val="7"/>
        </w:numPr>
      </w:pPr>
      <w:r>
        <w:t>From</w:t>
      </w:r>
      <w:r w:rsidR="00D81612">
        <w:t xml:space="preserve"> the</w:t>
      </w:r>
      <w:r w:rsidR="006E03BD">
        <w:t xml:space="preserve"> </w:t>
      </w:r>
      <w:proofErr w:type="spellStart"/>
      <w:r w:rsidR="0098482C">
        <w:t>GitBook</w:t>
      </w:r>
      <w:r w:rsidR="005E0025">
        <w:t>’s</w:t>
      </w:r>
      <w:proofErr w:type="spellEnd"/>
      <w:r w:rsidR="0098482C">
        <w:t xml:space="preserve"> </w:t>
      </w:r>
      <w:r w:rsidR="00D81612">
        <w:t>top menu</w:t>
      </w:r>
      <w:r>
        <w:t>,</w:t>
      </w:r>
      <w:r w:rsidR="00D81612">
        <w:t xml:space="preserve"> select </w:t>
      </w:r>
      <w:r w:rsidR="00757F8E" w:rsidRPr="00DF7641">
        <w:rPr>
          <w:b/>
          <w:i/>
        </w:rPr>
        <w:t>GitBook</w:t>
      </w:r>
      <w:r w:rsidR="00757F8E">
        <w:t xml:space="preserve"> &gt; </w:t>
      </w:r>
      <w:r w:rsidR="00757F8E" w:rsidRPr="00DF7641">
        <w:rPr>
          <w:b/>
          <w:i/>
        </w:rPr>
        <w:t>Preferences</w:t>
      </w:r>
      <w:r w:rsidR="00757F8E">
        <w:t>.</w:t>
      </w:r>
    </w:p>
    <w:p w14:paraId="6F2D3982" w14:textId="77777777" w:rsidR="00083242" w:rsidRDefault="00757F8E" w:rsidP="00454F62">
      <w:pPr>
        <w:pStyle w:val="Body"/>
        <w:numPr>
          <w:ilvl w:val="0"/>
          <w:numId w:val="7"/>
        </w:numPr>
      </w:pPr>
      <w:r>
        <w:t xml:space="preserve">In the </w:t>
      </w:r>
      <w:r w:rsidRPr="00083242">
        <w:rPr>
          <w:b/>
          <w:i/>
        </w:rPr>
        <w:t>Editor Settings</w:t>
      </w:r>
      <w:r>
        <w:t xml:space="preserve"> window</w:t>
      </w:r>
      <w:r w:rsidR="00975019">
        <w:t>,</w:t>
      </w:r>
      <w:r w:rsidR="00614468">
        <w:t xml:space="preserve"> select the </w:t>
      </w:r>
      <w:r w:rsidR="00051F73" w:rsidRPr="00083242">
        <w:rPr>
          <w:b/>
          <w:i/>
        </w:rPr>
        <w:t>Git</w:t>
      </w:r>
      <w:r w:rsidR="00614468">
        <w:t xml:space="preserve"> tab.</w:t>
      </w:r>
    </w:p>
    <w:p w14:paraId="18AC8975" w14:textId="1E63A13C" w:rsidR="00083242" w:rsidRDefault="00DA6CFF" w:rsidP="00454F62">
      <w:pPr>
        <w:pStyle w:val="Body"/>
        <w:numPr>
          <w:ilvl w:val="0"/>
          <w:numId w:val="7"/>
        </w:numPr>
      </w:pPr>
      <w:r>
        <w:t>Click the</w:t>
      </w:r>
      <w:r w:rsidR="00614468">
        <w:t xml:space="preserve"> </w:t>
      </w:r>
      <w:r w:rsidR="00454D27" w:rsidRPr="00083242">
        <w:rPr>
          <w:b/>
          <w:i/>
        </w:rPr>
        <w:t>Automatically generate commit message from changes</w:t>
      </w:r>
      <w:r w:rsidRPr="00083242">
        <w:rPr>
          <w:b/>
          <w:i/>
        </w:rPr>
        <w:t xml:space="preserve"> </w:t>
      </w:r>
      <w:r w:rsidR="00A24489" w:rsidRPr="00A24489">
        <w:t>toggle</w:t>
      </w:r>
      <w:r w:rsidR="00A24489">
        <w:t xml:space="preserve"> switch to turn it off</w:t>
      </w:r>
      <w:r w:rsidR="00454D27">
        <w:t>.</w:t>
      </w:r>
    </w:p>
    <w:p w14:paraId="383B7C13" w14:textId="707020F0" w:rsidR="00A24489" w:rsidRDefault="0084120F" w:rsidP="00454F62">
      <w:pPr>
        <w:pStyle w:val="Body"/>
        <w:numPr>
          <w:ilvl w:val="0"/>
          <w:numId w:val="7"/>
        </w:numPr>
      </w:pPr>
      <w:r>
        <w:t xml:space="preserve">Click the </w:t>
      </w:r>
      <w:r w:rsidRPr="00083242">
        <w:rPr>
          <w:b/>
          <w:i/>
        </w:rPr>
        <w:t>Close</w:t>
      </w:r>
      <w:r>
        <w:t xml:space="preserve"> button.</w:t>
      </w:r>
    </w:p>
    <w:p w14:paraId="27F3671F" w14:textId="77777777" w:rsidR="00AC4DCC" w:rsidRPr="00AC4DCC" w:rsidRDefault="00AC4DCC" w:rsidP="00AC4DCC">
      <w:pPr>
        <w:pStyle w:val="Body"/>
      </w:pPr>
    </w:p>
    <w:p w14:paraId="065CB32A" w14:textId="2206B2BC" w:rsidR="00AC4DCC" w:rsidRPr="00AC4DCC" w:rsidRDefault="00C4120E" w:rsidP="00FD2908">
      <w:pPr>
        <w:pStyle w:val="Heading1"/>
        <w:pageBreakBefore/>
      </w:pPr>
      <w:bookmarkStart w:id="21" w:name="_Toc531796540"/>
      <w:r>
        <w:lastRenderedPageBreak/>
        <w:t>How to edit the content</w:t>
      </w:r>
      <w:bookmarkEnd w:id="21"/>
    </w:p>
    <w:p w14:paraId="6A071810" w14:textId="3ED22EE4" w:rsidR="003E5049" w:rsidRDefault="00051F73" w:rsidP="00AD05FF">
      <w:pPr>
        <w:pStyle w:val="Body"/>
      </w:pPr>
      <w:r>
        <w:t>Git</w:t>
      </w:r>
      <w:r w:rsidR="00083242">
        <w:t>Lab</w:t>
      </w:r>
      <w:r w:rsidR="00A56489">
        <w:t xml:space="preserve"> </w:t>
      </w:r>
      <w:r w:rsidR="00360CC3">
        <w:t>version control system</w:t>
      </w:r>
      <w:r w:rsidR="00A56489">
        <w:t xml:space="preserve"> </w:t>
      </w:r>
      <w:r w:rsidR="002B683C">
        <w:t>enables collaboration between multiple authors</w:t>
      </w:r>
      <w:r w:rsidR="00360CC3">
        <w:t xml:space="preserve"> on the same set of files</w:t>
      </w:r>
      <w:r w:rsidR="002B683C">
        <w:t>.</w:t>
      </w:r>
      <w:r w:rsidR="006F01F8">
        <w:t xml:space="preserve"> Each of the authors can make changes to their local repository and commit them </w:t>
      </w:r>
      <w:r w:rsidR="007A78FE">
        <w:t xml:space="preserve">to </w:t>
      </w:r>
      <w:r w:rsidR="001C6614">
        <w:t xml:space="preserve">a remote </w:t>
      </w:r>
      <w:r w:rsidR="006A7770">
        <w:t>repository</w:t>
      </w:r>
      <w:r w:rsidR="00083242">
        <w:t xml:space="preserve"> where they are then available for other authors</w:t>
      </w:r>
      <w:r w:rsidR="000F27D0">
        <w:t>.</w:t>
      </w:r>
    </w:p>
    <w:p w14:paraId="205DC7C8" w14:textId="4C06C475" w:rsidR="00083242" w:rsidRDefault="00E4390E" w:rsidP="00AD05FF">
      <w:pPr>
        <w:pStyle w:val="Body"/>
      </w:pPr>
      <w:r>
        <w:rPr>
          <w:noProof/>
        </w:rPr>
        <w:drawing>
          <wp:inline distT="0" distB="0" distL="0" distR="0" wp14:anchorId="3AAB9DE9" wp14:editId="49E3EB54">
            <wp:extent cx="4811060" cy="26898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mgo-author-env-MV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67" cy="26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D55" w14:textId="77777777" w:rsidR="004146A7" w:rsidRDefault="004146A7" w:rsidP="004146A7">
      <w:pPr>
        <w:pStyle w:val="Heading2"/>
      </w:pPr>
      <w:bookmarkStart w:id="22" w:name="_Toc531796541"/>
      <w:r>
        <w:t>How to update an article</w:t>
      </w:r>
      <w:bookmarkEnd w:id="22"/>
    </w:p>
    <w:p w14:paraId="3986D9E4" w14:textId="212E4965" w:rsidR="004146A7" w:rsidRPr="004146A7" w:rsidRDefault="004146A7" w:rsidP="004146A7">
      <w:pPr>
        <w:pStyle w:val="Body"/>
      </w:pPr>
      <w:r>
        <w:t xml:space="preserve">In order to avoid conflicts, that is differences between your local files and the files stored in the remote repository, pull (fetch) the most up-to-date version of the remote repository onto your computer each time you start working with the content. </w:t>
      </w:r>
    </w:p>
    <w:p w14:paraId="04C6CE0E" w14:textId="780CD742" w:rsidR="00F612C3" w:rsidRDefault="00F612C3" w:rsidP="00454F62">
      <w:pPr>
        <w:pStyle w:val="Body"/>
        <w:numPr>
          <w:ilvl w:val="0"/>
          <w:numId w:val="9"/>
        </w:numPr>
      </w:pPr>
      <w:bookmarkStart w:id="23" w:name="_Hlk523565955"/>
      <w:r>
        <w:t xml:space="preserve">Launch </w:t>
      </w:r>
      <w:proofErr w:type="spellStart"/>
      <w:r>
        <w:t>GitBook</w:t>
      </w:r>
      <w:proofErr w:type="spellEnd"/>
      <w:r>
        <w:t>.</w:t>
      </w:r>
    </w:p>
    <w:p w14:paraId="0F33C31C" w14:textId="38B4F9F0" w:rsidR="00A70819" w:rsidRDefault="00A70819" w:rsidP="00454F62">
      <w:pPr>
        <w:pStyle w:val="Body"/>
        <w:numPr>
          <w:ilvl w:val="0"/>
          <w:numId w:val="9"/>
        </w:numPr>
      </w:pPr>
      <w:r>
        <w:t xml:space="preserve">From the GitBook’s top menu, select </w:t>
      </w:r>
      <w:r w:rsidRPr="0073666D">
        <w:rPr>
          <w:b/>
          <w:i/>
        </w:rPr>
        <w:t>GitBook Editor</w:t>
      </w:r>
      <w:r>
        <w:t xml:space="preserve"> &gt; </w:t>
      </w:r>
      <w:r w:rsidRPr="0073666D">
        <w:rPr>
          <w:b/>
          <w:i/>
        </w:rPr>
        <w:t>Open</w:t>
      </w:r>
      <w:r>
        <w:t xml:space="preserve"> and navigate to the repository folder.</w:t>
      </w:r>
    </w:p>
    <w:p w14:paraId="24155F5E" w14:textId="77777777" w:rsidR="008B3B1E" w:rsidRDefault="00A70819" w:rsidP="00454F62">
      <w:pPr>
        <w:pStyle w:val="Body"/>
        <w:numPr>
          <w:ilvl w:val="0"/>
          <w:numId w:val="9"/>
        </w:numPr>
      </w:pPr>
      <w:r>
        <w:t xml:space="preserve">Click </w:t>
      </w:r>
      <w:r w:rsidRPr="004146A7">
        <w:rPr>
          <w:b/>
          <w:i/>
        </w:rPr>
        <w:t>Select folder</w:t>
      </w:r>
      <w:r>
        <w:t>.</w:t>
      </w:r>
    </w:p>
    <w:p w14:paraId="290A81B8" w14:textId="33B439AD" w:rsidR="00A70819" w:rsidRDefault="00A70819" w:rsidP="008B3B1E">
      <w:pPr>
        <w:pStyle w:val="Body"/>
        <w:ind w:left="927"/>
      </w:pPr>
      <w:r>
        <w:t xml:space="preserve">The repository files load into </w:t>
      </w:r>
      <w:proofErr w:type="spellStart"/>
      <w:r>
        <w:t>GitBook</w:t>
      </w:r>
      <w:proofErr w:type="spellEnd"/>
      <w:r>
        <w:t>.</w:t>
      </w:r>
    </w:p>
    <w:p w14:paraId="5F94B4D4" w14:textId="77777777" w:rsidR="004146A7" w:rsidRDefault="004146A7" w:rsidP="00454F62">
      <w:pPr>
        <w:pStyle w:val="Body"/>
        <w:numPr>
          <w:ilvl w:val="0"/>
          <w:numId w:val="9"/>
        </w:numPr>
      </w:pPr>
      <w:r>
        <w:t xml:space="preserve">From the </w:t>
      </w:r>
      <w:proofErr w:type="spellStart"/>
      <w:r>
        <w:t>GitBook’s</w:t>
      </w:r>
      <w:proofErr w:type="spellEnd"/>
      <w:r>
        <w:t xml:space="preserve"> top menu, select </w:t>
      </w:r>
      <w:proofErr w:type="spellStart"/>
      <w:r w:rsidRPr="004146A7">
        <w:rPr>
          <w:b/>
          <w:i/>
        </w:rPr>
        <w:t>GitBook</w:t>
      </w:r>
      <w:proofErr w:type="spellEnd"/>
      <w:r w:rsidRPr="004146A7">
        <w:rPr>
          <w:b/>
          <w:i/>
        </w:rPr>
        <w:t xml:space="preserve"> Editor</w:t>
      </w:r>
      <w:r>
        <w:t xml:space="preserve"> &gt; </w:t>
      </w:r>
      <w:r w:rsidRPr="004146A7">
        <w:rPr>
          <w:b/>
          <w:i/>
        </w:rPr>
        <w:t>Open</w:t>
      </w:r>
      <w:r>
        <w:t xml:space="preserve"> and navigate to the repository folder.</w:t>
      </w:r>
    </w:p>
    <w:p w14:paraId="05497AE7" w14:textId="6EFCB500" w:rsidR="005B596A" w:rsidRDefault="004146A7" w:rsidP="005B596A">
      <w:pPr>
        <w:pStyle w:val="Body"/>
        <w:numPr>
          <w:ilvl w:val="0"/>
          <w:numId w:val="9"/>
        </w:numPr>
      </w:pPr>
      <w:r>
        <w:t xml:space="preserve">Go to the </w:t>
      </w:r>
      <w:proofErr w:type="spellStart"/>
      <w:r>
        <w:t>GitBook’s</w:t>
      </w:r>
      <w:proofErr w:type="spellEnd"/>
      <w:r>
        <w:t xml:space="preserve"> top menu and select </w:t>
      </w:r>
      <w:r w:rsidRPr="004146A7">
        <w:rPr>
          <w:b/>
          <w:i/>
        </w:rPr>
        <w:t>Book</w:t>
      </w:r>
      <w:r>
        <w:t xml:space="preserve"> &gt; </w:t>
      </w:r>
      <w:r w:rsidRPr="004146A7">
        <w:rPr>
          <w:b/>
          <w:i/>
        </w:rPr>
        <w:t>Pull</w:t>
      </w:r>
      <w:r>
        <w:t>.</w:t>
      </w:r>
    </w:p>
    <w:p w14:paraId="6FB8ACF8" w14:textId="1AD09C8F" w:rsidR="005B596A" w:rsidRDefault="005B596A" w:rsidP="005B596A">
      <w:pPr>
        <w:pStyle w:val="Body"/>
        <w:ind w:left="927"/>
      </w:pPr>
      <w:r>
        <w:t>Your local repository is in sync with the remote repository.</w:t>
      </w:r>
    </w:p>
    <w:p w14:paraId="179804B7" w14:textId="2E9AD77C" w:rsidR="004146A7" w:rsidRDefault="004146A7" w:rsidP="005B596A">
      <w:pPr>
        <w:pStyle w:val="Body"/>
        <w:numPr>
          <w:ilvl w:val="0"/>
          <w:numId w:val="9"/>
        </w:numPr>
      </w:pPr>
      <w:r>
        <w:t xml:space="preserve">Optional: If there are conflicts to resolve, follow the </w:t>
      </w:r>
      <w:r w:rsidR="00DF6756" w:rsidRPr="005B596A">
        <w:rPr>
          <w:color w:val="4F2683"/>
        </w:rPr>
        <w:fldChar w:fldCharType="begin"/>
      </w:r>
      <w:r w:rsidR="00DF6756" w:rsidRPr="005B596A">
        <w:rPr>
          <w:color w:val="4F2683"/>
        </w:rPr>
        <w:instrText xml:space="preserve"> REF _Ref531790375 \h </w:instrText>
      </w:r>
      <w:r w:rsidR="00DF6756" w:rsidRPr="005B596A">
        <w:rPr>
          <w:color w:val="4F2683"/>
        </w:rPr>
      </w:r>
      <w:r w:rsidR="005B596A" w:rsidRPr="005B596A">
        <w:rPr>
          <w:color w:val="4F2683"/>
        </w:rPr>
        <w:instrText xml:space="preserve"> \* MERGEFORMAT </w:instrText>
      </w:r>
      <w:r w:rsidR="00DF6756" w:rsidRPr="005B596A">
        <w:rPr>
          <w:color w:val="4F2683"/>
        </w:rPr>
        <w:fldChar w:fldCharType="separate"/>
      </w:r>
      <w:r w:rsidR="00DF6756" w:rsidRPr="005B596A">
        <w:rPr>
          <w:color w:val="4F2683"/>
        </w:rPr>
        <w:t>How to resolve a conflict</w:t>
      </w:r>
      <w:r w:rsidR="00DF6756" w:rsidRPr="005B596A">
        <w:rPr>
          <w:color w:val="4F2683"/>
        </w:rPr>
        <w:fldChar w:fldCharType="end"/>
      </w:r>
      <w:r w:rsidRPr="005B596A">
        <w:rPr>
          <w:sz w:val="20"/>
        </w:rPr>
        <w:t xml:space="preserve"> </w:t>
      </w:r>
      <w:r>
        <w:t xml:space="preserve">instructions.  </w:t>
      </w:r>
    </w:p>
    <w:p w14:paraId="0F398D92" w14:textId="2DF8D370" w:rsidR="008B3B1E" w:rsidRDefault="00A70819" w:rsidP="008B3B1E">
      <w:pPr>
        <w:pStyle w:val="Body"/>
        <w:numPr>
          <w:ilvl w:val="0"/>
          <w:numId w:val="9"/>
        </w:numPr>
      </w:pPr>
      <w:r>
        <w:t xml:space="preserve">From the </w:t>
      </w:r>
      <w:r w:rsidR="004146A7" w:rsidRPr="004146A7">
        <w:rPr>
          <w:b/>
          <w:i/>
        </w:rPr>
        <w:t>Table of Contents</w:t>
      </w:r>
      <w:r w:rsidR="004146A7">
        <w:t xml:space="preserve"> in </w:t>
      </w:r>
      <w:proofErr w:type="spellStart"/>
      <w:r w:rsidR="008F1828">
        <w:t>GitBook’s</w:t>
      </w:r>
      <w:proofErr w:type="spellEnd"/>
      <w:r w:rsidR="008F1828">
        <w:t xml:space="preserve"> </w:t>
      </w:r>
      <w:r>
        <w:t>left pane</w:t>
      </w:r>
      <w:r w:rsidR="008F1828">
        <w:t>, select the</w:t>
      </w:r>
      <w:r w:rsidR="004146A7">
        <w:t xml:space="preserve"> </w:t>
      </w:r>
      <w:r w:rsidR="008F1828">
        <w:t>article you want to edit</w:t>
      </w:r>
      <w:r w:rsidR="00F67573">
        <w:t>.</w:t>
      </w:r>
    </w:p>
    <w:p w14:paraId="3DD42869" w14:textId="0F1F0AE1" w:rsidR="008B3B1E" w:rsidRDefault="008B3B1E" w:rsidP="008B3B1E">
      <w:pPr>
        <w:pStyle w:val="Body"/>
        <w:ind w:left="927"/>
      </w:pPr>
      <w:r>
        <w:t>The article opens in the right-hand pane.</w:t>
      </w:r>
    </w:p>
    <w:p w14:paraId="26263550" w14:textId="5D368282" w:rsidR="00DE49A3" w:rsidRDefault="00DE49A3" w:rsidP="008B3B1E">
      <w:pPr>
        <w:pStyle w:val="Body"/>
        <w:numPr>
          <w:ilvl w:val="0"/>
          <w:numId w:val="9"/>
        </w:numPr>
      </w:pPr>
      <w:r>
        <w:t xml:space="preserve">Optional: </w:t>
      </w:r>
      <w:r w:rsidR="002C0073">
        <w:t xml:space="preserve">Click </w:t>
      </w:r>
      <w:r w:rsidR="00E31AD3">
        <w:t>the question mark</w:t>
      </w:r>
      <w:r w:rsidR="00143375">
        <w:t xml:space="preserve"> </w:t>
      </w:r>
      <w:r w:rsidR="004146A7">
        <w:rPr>
          <w:noProof/>
        </w:rPr>
        <w:drawing>
          <wp:inline distT="0" distB="0" distL="0" distR="0" wp14:anchorId="162DD000" wp14:editId="76913D7A">
            <wp:extent cx="152400" cy="16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mgo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8">
        <w:t xml:space="preserve"> </w:t>
      </w:r>
      <w:r w:rsidR="00143375">
        <w:t xml:space="preserve">&gt; </w:t>
      </w:r>
      <w:r w:rsidR="00143375" w:rsidRPr="008B3B1E">
        <w:rPr>
          <w:b/>
          <w:i/>
        </w:rPr>
        <w:t>Edit Markdown</w:t>
      </w:r>
      <w:r w:rsidR="00E31AD3">
        <w:t xml:space="preserve"> to toggle </w:t>
      </w:r>
      <w:r w:rsidR="00BA4B58">
        <w:t>the article view.</w:t>
      </w:r>
    </w:p>
    <w:p w14:paraId="552FF2EC" w14:textId="2BB0E077" w:rsidR="00D72299" w:rsidRDefault="00F6135A" w:rsidP="00454F62">
      <w:pPr>
        <w:pStyle w:val="Body"/>
        <w:numPr>
          <w:ilvl w:val="0"/>
          <w:numId w:val="9"/>
        </w:numPr>
      </w:pPr>
      <w:r>
        <w:t>Update the article.</w:t>
      </w:r>
    </w:p>
    <w:p w14:paraId="3BA00076" w14:textId="584E8518" w:rsidR="00F6135A" w:rsidRDefault="00F6135A" w:rsidP="00454F62">
      <w:pPr>
        <w:pStyle w:val="Body"/>
        <w:numPr>
          <w:ilvl w:val="0"/>
          <w:numId w:val="9"/>
        </w:numPr>
      </w:pPr>
      <w:r>
        <w:t xml:space="preserve">Click the </w:t>
      </w:r>
      <w:r w:rsidRPr="006F2F50">
        <w:rPr>
          <w:b/>
          <w:i/>
        </w:rPr>
        <w:t>Save</w:t>
      </w:r>
      <w:r>
        <w:t xml:space="preserve"> button to save changes in your local repository.</w:t>
      </w:r>
    </w:p>
    <w:p w14:paraId="5754CCFF" w14:textId="74029713" w:rsidR="006F2F50" w:rsidRDefault="006F2F50" w:rsidP="00454F62">
      <w:pPr>
        <w:pStyle w:val="Body"/>
        <w:numPr>
          <w:ilvl w:val="0"/>
          <w:numId w:val="9"/>
        </w:numPr>
      </w:pPr>
      <w:r>
        <w:t xml:space="preserve">In the </w:t>
      </w:r>
      <w:r w:rsidRPr="00D927CF">
        <w:rPr>
          <w:b/>
          <w:i/>
        </w:rPr>
        <w:t>Commit changes</w:t>
      </w:r>
      <w:r w:rsidR="00D927CF">
        <w:t xml:space="preserve"> window, </w:t>
      </w:r>
      <w:r w:rsidR="005772A5">
        <w:t>edit</w:t>
      </w:r>
      <w:r w:rsidR="00EB4EF1">
        <w:t xml:space="preserve"> the </w:t>
      </w:r>
      <w:r w:rsidR="00EB4EF1" w:rsidRPr="005772A5">
        <w:rPr>
          <w:b/>
          <w:i/>
        </w:rPr>
        <w:t>Message</w:t>
      </w:r>
      <w:r w:rsidR="00EB4EF1">
        <w:t xml:space="preserve"> </w:t>
      </w:r>
      <w:r w:rsidR="00424B7A">
        <w:t>field</w:t>
      </w:r>
      <w:r w:rsidR="00EB4EF1">
        <w:t xml:space="preserve"> to </w:t>
      </w:r>
      <w:r w:rsidR="00E74293">
        <w:t>briefly</w:t>
      </w:r>
      <w:r w:rsidR="005772A5">
        <w:t xml:space="preserve"> describe what changes </w:t>
      </w:r>
      <w:r w:rsidR="00424B7A">
        <w:t>were</w:t>
      </w:r>
      <w:r w:rsidR="005772A5">
        <w:t xml:space="preserve"> made.</w:t>
      </w:r>
      <w:r w:rsidR="00E44270">
        <w:t xml:space="preserve"> </w:t>
      </w:r>
    </w:p>
    <w:p w14:paraId="2DE4392B" w14:textId="2F67036F" w:rsidR="005571B1" w:rsidRDefault="005571B1" w:rsidP="00454F62">
      <w:pPr>
        <w:pStyle w:val="Body"/>
        <w:numPr>
          <w:ilvl w:val="0"/>
          <w:numId w:val="9"/>
        </w:numPr>
      </w:pPr>
      <w:r>
        <w:lastRenderedPageBreak/>
        <w:t xml:space="preserve">Click the </w:t>
      </w:r>
      <w:r w:rsidRPr="005571B1">
        <w:rPr>
          <w:b/>
          <w:i/>
        </w:rPr>
        <w:t>Commit</w:t>
      </w:r>
      <w:r>
        <w:t xml:space="preserve"> button.</w:t>
      </w:r>
    </w:p>
    <w:p w14:paraId="1945CB62" w14:textId="1309B421" w:rsidR="00F6135A" w:rsidRDefault="00F6135A" w:rsidP="00454F62">
      <w:pPr>
        <w:pStyle w:val="Body"/>
        <w:numPr>
          <w:ilvl w:val="0"/>
          <w:numId w:val="9"/>
        </w:numPr>
      </w:pPr>
      <w:r>
        <w:t xml:space="preserve">Click </w:t>
      </w:r>
      <w:r w:rsidR="006B6C38">
        <w:t>the Publish &amp; Sync button</w:t>
      </w:r>
      <w:r w:rsidR="00D6043F">
        <w:t xml:space="preserve"> </w:t>
      </w:r>
      <w:r w:rsidR="00D6043F">
        <w:rPr>
          <w:noProof/>
        </w:rPr>
        <w:drawing>
          <wp:inline distT="0" distB="0" distL="0" distR="0" wp14:anchorId="76501E71" wp14:editId="2F67CF0F">
            <wp:extent cx="315474" cy="1620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mgo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4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C38">
        <w:t xml:space="preserve"> </w:t>
      </w:r>
      <w:r w:rsidR="006E6311">
        <w:t>to push your local changes to the remote repository.</w:t>
      </w:r>
    </w:p>
    <w:p w14:paraId="668CCF5B" w14:textId="3FCBEB66" w:rsidR="00A57B7D" w:rsidRPr="00285CF6" w:rsidRDefault="006C3CCE" w:rsidP="00A57B7D">
      <w:pPr>
        <w:pStyle w:val="Heading2"/>
      </w:pPr>
      <w:bookmarkStart w:id="24" w:name="_Toc531796542"/>
      <w:r>
        <w:t xml:space="preserve">How to </w:t>
      </w:r>
      <w:r w:rsidR="00C4120E">
        <w:t>create</w:t>
      </w:r>
      <w:r>
        <w:t xml:space="preserve"> a new </w:t>
      </w:r>
      <w:r w:rsidR="00F41A2E">
        <w:t>article</w:t>
      </w:r>
      <w:bookmarkEnd w:id="24"/>
    </w:p>
    <w:p w14:paraId="212505C5" w14:textId="1FAAEB53" w:rsidR="00BD081F" w:rsidRDefault="00BD081F" w:rsidP="00454F62">
      <w:pPr>
        <w:pStyle w:val="Body"/>
        <w:numPr>
          <w:ilvl w:val="0"/>
          <w:numId w:val="10"/>
        </w:numPr>
      </w:pPr>
      <w:bookmarkStart w:id="25" w:name="_Ref531009662"/>
      <w:r>
        <w:t xml:space="preserve">Launch </w:t>
      </w:r>
      <w:proofErr w:type="spellStart"/>
      <w:r>
        <w:t>GitBook</w:t>
      </w:r>
      <w:proofErr w:type="spellEnd"/>
      <w:r>
        <w:t>.</w:t>
      </w:r>
    </w:p>
    <w:p w14:paraId="245B1FD9" w14:textId="381E94FA" w:rsidR="00BD081F" w:rsidRDefault="00BD081F" w:rsidP="00454F62">
      <w:pPr>
        <w:pStyle w:val="Body"/>
        <w:numPr>
          <w:ilvl w:val="0"/>
          <w:numId w:val="10"/>
        </w:numPr>
      </w:pPr>
      <w:r>
        <w:t xml:space="preserve">From the GitBook’s top menu, select </w:t>
      </w:r>
      <w:r w:rsidRPr="0073666D">
        <w:rPr>
          <w:b/>
          <w:i/>
        </w:rPr>
        <w:t>GitBook Editor</w:t>
      </w:r>
      <w:r>
        <w:t xml:space="preserve"> &gt; </w:t>
      </w:r>
      <w:r w:rsidRPr="0073666D">
        <w:rPr>
          <w:b/>
          <w:i/>
        </w:rPr>
        <w:t>Open</w:t>
      </w:r>
      <w:r>
        <w:t xml:space="preserve"> and navigate to the repository folder.</w:t>
      </w:r>
    </w:p>
    <w:p w14:paraId="2EE5CDD1" w14:textId="77777777" w:rsidR="008B3B1E" w:rsidRDefault="008E2AEC" w:rsidP="00454F62">
      <w:pPr>
        <w:pStyle w:val="Body"/>
        <w:numPr>
          <w:ilvl w:val="0"/>
          <w:numId w:val="10"/>
        </w:numPr>
      </w:pPr>
      <w:r>
        <w:t xml:space="preserve">Click </w:t>
      </w:r>
      <w:r w:rsidRPr="004146A7">
        <w:rPr>
          <w:b/>
          <w:i/>
        </w:rPr>
        <w:t>Select folder</w:t>
      </w:r>
      <w:r>
        <w:t>.</w:t>
      </w:r>
    </w:p>
    <w:p w14:paraId="1C6D35DE" w14:textId="2146A99E" w:rsidR="008E2AEC" w:rsidRDefault="008E2AEC" w:rsidP="008B3B1E">
      <w:pPr>
        <w:pStyle w:val="Body"/>
        <w:ind w:left="927"/>
      </w:pPr>
      <w:r>
        <w:t xml:space="preserve">The repository files load into </w:t>
      </w:r>
      <w:proofErr w:type="spellStart"/>
      <w:r>
        <w:t>GitBook</w:t>
      </w:r>
      <w:proofErr w:type="spellEnd"/>
      <w:r>
        <w:t>.</w:t>
      </w:r>
    </w:p>
    <w:p w14:paraId="24B8421E" w14:textId="77777777" w:rsidR="008E2AEC" w:rsidRDefault="008E2AEC" w:rsidP="00454F62">
      <w:pPr>
        <w:pStyle w:val="Body"/>
        <w:numPr>
          <w:ilvl w:val="0"/>
          <w:numId w:val="10"/>
        </w:numPr>
      </w:pPr>
      <w:r>
        <w:t xml:space="preserve">From the </w:t>
      </w:r>
      <w:proofErr w:type="spellStart"/>
      <w:r>
        <w:t>GitBook’s</w:t>
      </w:r>
      <w:proofErr w:type="spellEnd"/>
      <w:r>
        <w:t xml:space="preserve"> top menu, select </w:t>
      </w:r>
      <w:proofErr w:type="spellStart"/>
      <w:r w:rsidRPr="004146A7">
        <w:rPr>
          <w:b/>
          <w:i/>
        </w:rPr>
        <w:t>GitBook</w:t>
      </w:r>
      <w:proofErr w:type="spellEnd"/>
      <w:r w:rsidRPr="004146A7">
        <w:rPr>
          <w:b/>
          <w:i/>
        </w:rPr>
        <w:t xml:space="preserve"> Editor</w:t>
      </w:r>
      <w:r>
        <w:t xml:space="preserve"> &gt; </w:t>
      </w:r>
      <w:r w:rsidRPr="004146A7">
        <w:rPr>
          <w:b/>
          <w:i/>
        </w:rPr>
        <w:t>Open</w:t>
      </w:r>
      <w:r>
        <w:t xml:space="preserve"> and navigate to the repository folder.</w:t>
      </w:r>
    </w:p>
    <w:p w14:paraId="41DCFB9C" w14:textId="55AD6923" w:rsidR="005B596A" w:rsidRDefault="008E2AEC" w:rsidP="005B596A">
      <w:pPr>
        <w:pStyle w:val="Body"/>
        <w:numPr>
          <w:ilvl w:val="0"/>
          <w:numId w:val="10"/>
        </w:numPr>
      </w:pPr>
      <w:r>
        <w:t xml:space="preserve">Go to the </w:t>
      </w:r>
      <w:proofErr w:type="spellStart"/>
      <w:r>
        <w:t>GitBook’s</w:t>
      </w:r>
      <w:proofErr w:type="spellEnd"/>
      <w:r>
        <w:t xml:space="preserve"> top menu and select </w:t>
      </w:r>
      <w:r w:rsidRPr="004146A7">
        <w:rPr>
          <w:b/>
          <w:i/>
        </w:rPr>
        <w:t>Book</w:t>
      </w:r>
      <w:r>
        <w:t xml:space="preserve"> &gt; </w:t>
      </w:r>
      <w:r w:rsidRPr="004146A7">
        <w:rPr>
          <w:b/>
          <w:i/>
        </w:rPr>
        <w:t>Pull</w:t>
      </w:r>
      <w:r>
        <w:t>.</w:t>
      </w:r>
    </w:p>
    <w:p w14:paraId="78A738E8" w14:textId="295304E8" w:rsidR="005B596A" w:rsidRDefault="005B596A" w:rsidP="005B596A">
      <w:pPr>
        <w:pStyle w:val="Body"/>
        <w:ind w:left="927"/>
      </w:pPr>
      <w:r>
        <w:t>Your local repository is in sync with the remote repository.</w:t>
      </w:r>
    </w:p>
    <w:p w14:paraId="1C87A9E2" w14:textId="4B792509" w:rsidR="008E2AEC" w:rsidRDefault="008E2AEC" w:rsidP="005B596A">
      <w:pPr>
        <w:pStyle w:val="Body"/>
        <w:numPr>
          <w:ilvl w:val="0"/>
          <w:numId w:val="10"/>
        </w:numPr>
      </w:pPr>
      <w:r>
        <w:t xml:space="preserve">Optional: If there are conflicts to resolve, follow the </w:t>
      </w:r>
      <w:r w:rsidR="00DF6756" w:rsidRPr="005B596A">
        <w:rPr>
          <w:color w:val="4F2683"/>
        </w:rPr>
        <w:fldChar w:fldCharType="begin"/>
      </w:r>
      <w:r w:rsidR="00DF6756" w:rsidRPr="005B596A">
        <w:rPr>
          <w:color w:val="4F2683"/>
        </w:rPr>
        <w:instrText xml:space="preserve"> REF _Ref531790407 \h </w:instrText>
      </w:r>
      <w:r w:rsidR="00DF6756" w:rsidRPr="005B596A">
        <w:rPr>
          <w:color w:val="4F2683"/>
        </w:rPr>
      </w:r>
      <w:r w:rsidR="005B596A">
        <w:rPr>
          <w:color w:val="4F2683"/>
        </w:rPr>
        <w:instrText xml:space="preserve"> \* MERGEFORMAT </w:instrText>
      </w:r>
      <w:r w:rsidR="00DF6756" w:rsidRPr="005B596A">
        <w:rPr>
          <w:color w:val="4F2683"/>
        </w:rPr>
        <w:fldChar w:fldCharType="separate"/>
      </w:r>
      <w:r w:rsidR="00DF6756" w:rsidRPr="005B596A">
        <w:rPr>
          <w:color w:val="4F2683"/>
        </w:rPr>
        <w:t>How to resolve a conflict</w:t>
      </w:r>
      <w:r w:rsidR="00DF6756" w:rsidRPr="005B596A">
        <w:rPr>
          <w:color w:val="4F2683"/>
        </w:rPr>
        <w:fldChar w:fldCharType="end"/>
      </w:r>
      <w:r w:rsidRPr="005B596A">
        <w:rPr>
          <w:sz w:val="20"/>
        </w:rPr>
        <w:t xml:space="preserve"> </w:t>
      </w:r>
      <w:r>
        <w:t xml:space="preserve">instructions.  </w:t>
      </w:r>
    </w:p>
    <w:p w14:paraId="7AA0BED4" w14:textId="0DECF926" w:rsidR="00271D56" w:rsidRDefault="008D4A6F" w:rsidP="00454F62">
      <w:pPr>
        <w:pStyle w:val="Body"/>
        <w:numPr>
          <w:ilvl w:val="0"/>
          <w:numId w:val="10"/>
        </w:numPr>
      </w:pPr>
      <w:r>
        <w:t>In the left pane</w:t>
      </w:r>
      <w:r w:rsidR="00227FB2">
        <w:t xml:space="preserve">, </w:t>
      </w:r>
      <w:r w:rsidR="008004A8">
        <w:t>right</w:t>
      </w:r>
      <w:r w:rsidR="003A259F">
        <w:t>-</w:t>
      </w:r>
      <w:r w:rsidR="008004A8">
        <w:t>click anywhere in the</w:t>
      </w:r>
      <w:r w:rsidR="00227FB2">
        <w:t xml:space="preserve"> </w:t>
      </w:r>
      <w:r w:rsidR="00227FB2" w:rsidRPr="0020062C">
        <w:rPr>
          <w:b/>
          <w:i/>
        </w:rPr>
        <w:t>Table of Contents</w:t>
      </w:r>
      <w:r w:rsidR="00227FB2">
        <w:t xml:space="preserve"> </w:t>
      </w:r>
      <w:r w:rsidR="003A259F">
        <w:t xml:space="preserve">view and select </w:t>
      </w:r>
      <w:r w:rsidR="00106484" w:rsidRPr="00106484">
        <w:rPr>
          <w:b/>
          <w:i/>
        </w:rPr>
        <w:t>Add article</w:t>
      </w:r>
      <w:r w:rsidR="00106484">
        <w:t>.</w:t>
      </w:r>
    </w:p>
    <w:p w14:paraId="571EE30C" w14:textId="3672CE9F" w:rsidR="00224418" w:rsidRDefault="00224418" w:rsidP="00454F62">
      <w:pPr>
        <w:pStyle w:val="Body"/>
        <w:numPr>
          <w:ilvl w:val="0"/>
          <w:numId w:val="10"/>
        </w:numPr>
      </w:pPr>
      <w:r>
        <w:t xml:space="preserve">In the </w:t>
      </w:r>
      <w:r w:rsidRPr="00695E15">
        <w:rPr>
          <w:b/>
          <w:i/>
        </w:rPr>
        <w:t>New Article</w:t>
      </w:r>
      <w:r>
        <w:t xml:space="preserve"> window, </w:t>
      </w:r>
      <w:r w:rsidR="00695E15">
        <w:t xml:space="preserve">edit the </w:t>
      </w:r>
      <w:r w:rsidR="00695E15" w:rsidRPr="00695E15">
        <w:rPr>
          <w:b/>
          <w:i/>
        </w:rPr>
        <w:t>Title</w:t>
      </w:r>
      <w:r w:rsidR="00695E15">
        <w:t xml:space="preserve"> field.</w:t>
      </w:r>
    </w:p>
    <w:p w14:paraId="5CF580FD" w14:textId="77777777" w:rsidR="005B596A" w:rsidRDefault="00695E15" w:rsidP="00454F62">
      <w:pPr>
        <w:pStyle w:val="Body"/>
        <w:numPr>
          <w:ilvl w:val="0"/>
          <w:numId w:val="10"/>
        </w:numPr>
      </w:pPr>
      <w:r>
        <w:t xml:space="preserve">Click the </w:t>
      </w:r>
      <w:r w:rsidRPr="008E2AEC">
        <w:rPr>
          <w:b/>
          <w:i/>
        </w:rPr>
        <w:t>Add</w:t>
      </w:r>
      <w:r>
        <w:t xml:space="preserve"> button.</w:t>
      </w:r>
    </w:p>
    <w:p w14:paraId="235EE1EE" w14:textId="2E4D0CEC" w:rsidR="0029718D" w:rsidRDefault="0029718D" w:rsidP="005B596A">
      <w:pPr>
        <w:pStyle w:val="Body"/>
        <w:ind w:left="927"/>
      </w:pPr>
      <w:r>
        <w:t xml:space="preserve">The new article is added to the </w:t>
      </w:r>
      <w:r w:rsidRPr="008E2AEC">
        <w:rPr>
          <w:b/>
          <w:i/>
        </w:rPr>
        <w:t>Table of Contents</w:t>
      </w:r>
      <w:r w:rsidR="005E1233" w:rsidRPr="008E2AEC">
        <w:rPr>
          <w:b/>
          <w:i/>
        </w:rPr>
        <w:t xml:space="preserve"> </w:t>
      </w:r>
      <w:r w:rsidR="005E1233">
        <w:t>view</w:t>
      </w:r>
      <w:r>
        <w:t>.</w:t>
      </w:r>
    </w:p>
    <w:p w14:paraId="567F432F" w14:textId="77777777" w:rsidR="005B596A" w:rsidRDefault="0029718D" w:rsidP="00454F62">
      <w:pPr>
        <w:pStyle w:val="Body"/>
        <w:numPr>
          <w:ilvl w:val="0"/>
          <w:numId w:val="10"/>
        </w:numPr>
      </w:pPr>
      <w:r>
        <w:t xml:space="preserve">In the </w:t>
      </w:r>
      <w:r w:rsidRPr="008E2AEC">
        <w:rPr>
          <w:b/>
          <w:i/>
        </w:rPr>
        <w:t>Table of Contents</w:t>
      </w:r>
      <w:r w:rsidR="005E1233" w:rsidRPr="008E2AEC">
        <w:rPr>
          <w:b/>
          <w:i/>
        </w:rPr>
        <w:t xml:space="preserve"> </w:t>
      </w:r>
      <w:r w:rsidR="005E1233">
        <w:t>view</w:t>
      </w:r>
      <w:r>
        <w:t>, click on the new article.</w:t>
      </w:r>
    </w:p>
    <w:p w14:paraId="20CA4098" w14:textId="460F5D68" w:rsidR="00693526" w:rsidRDefault="00693526" w:rsidP="005B596A">
      <w:pPr>
        <w:pStyle w:val="Body"/>
        <w:ind w:left="927"/>
      </w:pPr>
      <w:r>
        <w:t>The article opens in GitBook.</w:t>
      </w:r>
    </w:p>
    <w:p w14:paraId="7545F435" w14:textId="06DB4872" w:rsidR="00693526" w:rsidRDefault="00693526" w:rsidP="00454F62">
      <w:pPr>
        <w:pStyle w:val="Body"/>
        <w:numPr>
          <w:ilvl w:val="0"/>
          <w:numId w:val="10"/>
        </w:numPr>
      </w:pPr>
      <w:r>
        <w:t xml:space="preserve">Optional: Click the question mark  </w:t>
      </w:r>
      <w:r w:rsidR="008E2AEC">
        <w:rPr>
          <w:noProof/>
        </w:rPr>
        <w:drawing>
          <wp:inline distT="0" distB="0" distL="0" distR="0" wp14:anchorId="76E2930B" wp14:editId="6D301716">
            <wp:extent cx="152400" cy="161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mgo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</w:t>
      </w:r>
      <w:r w:rsidRPr="00BA4B58">
        <w:rPr>
          <w:b/>
          <w:i/>
        </w:rPr>
        <w:t>Edit Markdown</w:t>
      </w:r>
      <w:r>
        <w:t xml:space="preserve"> to toggle the article view.</w:t>
      </w:r>
    </w:p>
    <w:p w14:paraId="5689763A" w14:textId="69175172" w:rsidR="00D66DC5" w:rsidRDefault="00FE20A9" w:rsidP="00454F62">
      <w:pPr>
        <w:pStyle w:val="Body"/>
        <w:numPr>
          <w:ilvl w:val="0"/>
          <w:numId w:val="10"/>
        </w:numPr>
      </w:pPr>
      <w:r>
        <w:t>Create content of the new article.</w:t>
      </w:r>
    </w:p>
    <w:p w14:paraId="7D17438F" w14:textId="36924F95" w:rsidR="00D75130" w:rsidRDefault="00093A69" w:rsidP="00454F62">
      <w:pPr>
        <w:pStyle w:val="Body"/>
        <w:numPr>
          <w:ilvl w:val="0"/>
          <w:numId w:val="10"/>
        </w:numPr>
      </w:pPr>
      <w:r>
        <w:t xml:space="preserve">In the </w:t>
      </w:r>
      <w:r w:rsidRPr="00093A69">
        <w:rPr>
          <w:b/>
          <w:i/>
        </w:rPr>
        <w:t>Table of Contents</w:t>
      </w:r>
      <w:r>
        <w:t xml:space="preserve"> view, d</w:t>
      </w:r>
      <w:r w:rsidR="003B1856">
        <w:t xml:space="preserve">rag and drop the new </w:t>
      </w:r>
      <w:r>
        <w:t>article to change its position.</w:t>
      </w:r>
    </w:p>
    <w:p w14:paraId="35481DC1" w14:textId="30DF2EE8" w:rsidR="00D75130" w:rsidRDefault="00D75130" w:rsidP="00454F62">
      <w:pPr>
        <w:pStyle w:val="Body"/>
        <w:numPr>
          <w:ilvl w:val="0"/>
          <w:numId w:val="10"/>
        </w:numPr>
      </w:pPr>
      <w:r>
        <w:t xml:space="preserve">Click the </w:t>
      </w:r>
      <w:r w:rsidRPr="006F2F50">
        <w:rPr>
          <w:b/>
          <w:i/>
        </w:rPr>
        <w:t>Save</w:t>
      </w:r>
      <w:r>
        <w:t xml:space="preserve"> button to save changes in your local repository.</w:t>
      </w:r>
    </w:p>
    <w:p w14:paraId="2AAA4104" w14:textId="77777777" w:rsidR="00D75130" w:rsidRDefault="00D75130" w:rsidP="00454F62">
      <w:pPr>
        <w:pStyle w:val="Body"/>
        <w:numPr>
          <w:ilvl w:val="0"/>
          <w:numId w:val="10"/>
        </w:numPr>
      </w:pPr>
      <w:r>
        <w:t xml:space="preserve">In the </w:t>
      </w:r>
      <w:r w:rsidRPr="00D927CF">
        <w:rPr>
          <w:b/>
          <w:i/>
        </w:rPr>
        <w:t>Commit changes</w:t>
      </w:r>
      <w:r>
        <w:t xml:space="preserve"> window, edit the </w:t>
      </w:r>
      <w:r w:rsidRPr="005772A5">
        <w:rPr>
          <w:b/>
          <w:i/>
        </w:rPr>
        <w:t>Message</w:t>
      </w:r>
      <w:r>
        <w:t xml:space="preserve"> field to briefly describe what changes were made. </w:t>
      </w:r>
    </w:p>
    <w:p w14:paraId="608D105E" w14:textId="77777777" w:rsidR="00D75130" w:rsidRDefault="00D75130" w:rsidP="00454F62">
      <w:pPr>
        <w:pStyle w:val="Body"/>
        <w:numPr>
          <w:ilvl w:val="0"/>
          <w:numId w:val="10"/>
        </w:numPr>
      </w:pPr>
      <w:r>
        <w:t xml:space="preserve">Click the </w:t>
      </w:r>
      <w:r w:rsidRPr="005571B1">
        <w:rPr>
          <w:b/>
          <w:i/>
        </w:rPr>
        <w:t>Commit</w:t>
      </w:r>
      <w:r>
        <w:t xml:space="preserve"> button.</w:t>
      </w:r>
    </w:p>
    <w:p w14:paraId="154D7627" w14:textId="4BCF45D3" w:rsidR="00D75130" w:rsidRDefault="00D75130" w:rsidP="00454F62">
      <w:pPr>
        <w:pStyle w:val="Body"/>
        <w:numPr>
          <w:ilvl w:val="0"/>
          <w:numId w:val="10"/>
        </w:numPr>
      </w:pPr>
      <w:r>
        <w:t xml:space="preserve">Click the Publish &amp; Sync button </w:t>
      </w:r>
      <w:r>
        <w:rPr>
          <w:noProof/>
        </w:rPr>
        <w:drawing>
          <wp:inline distT="0" distB="0" distL="0" distR="0" wp14:anchorId="56D920A6" wp14:editId="62C67544">
            <wp:extent cx="315474" cy="1620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mgo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4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push your local changes to the remote repository.</w:t>
      </w:r>
    </w:p>
    <w:p w14:paraId="585B43DE" w14:textId="77777777" w:rsidR="00695E15" w:rsidRDefault="00695E15" w:rsidP="00695E15">
      <w:pPr>
        <w:pStyle w:val="Body"/>
        <w:ind w:left="927"/>
      </w:pPr>
    </w:p>
    <w:p w14:paraId="25CE2125" w14:textId="1A8CAE48" w:rsidR="00AD05FF" w:rsidRDefault="00AD05FF" w:rsidP="008E2AEC">
      <w:pPr>
        <w:pStyle w:val="Heading2"/>
        <w:pageBreakBefore/>
      </w:pPr>
      <w:bookmarkStart w:id="26" w:name="_Ref531790375"/>
      <w:bookmarkStart w:id="27" w:name="_Ref531790407"/>
      <w:bookmarkStart w:id="28" w:name="_Toc531796543"/>
      <w:r>
        <w:lastRenderedPageBreak/>
        <w:t xml:space="preserve">How to resolve </w:t>
      </w:r>
      <w:r w:rsidR="00BD081F">
        <w:t xml:space="preserve">a </w:t>
      </w:r>
      <w:r>
        <w:t>conflict</w:t>
      </w:r>
      <w:bookmarkEnd w:id="25"/>
      <w:bookmarkEnd w:id="26"/>
      <w:bookmarkEnd w:id="27"/>
      <w:bookmarkEnd w:id="28"/>
    </w:p>
    <w:p w14:paraId="1091E310" w14:textId="278FC0DF" w:rsidR="002322E5" w:rsidRDefault="008E2AEC" w:rsidP="002322E5">
      <w:pPr>
        <w:pStyle w:val="Body"/>
      </w:pPr>
      <w:r>
        <w:t xml:space="preserve">A conflict is when </w:t>
      </w:r>
      <w:r w:rsidR="005E0025">
        <w:t>there are differences between your local files and the files stored in the remote repository.</w:t>
      </w:r>
      <w:r>
        <w:t xml:space="preserve"> Conflicts occur when two people work on the same piece of content at the same time. Conflicts need to be resolved to enable the Help Portal to be built correctly.</w:t>
      </w:r>
    </w:p>
    <w:p w14:paraId="55FD7537" w14:textId="01DAFF61" w:rsidR="00102EEA" w:rsidRDefault="00102EEA" w:rsidP="002322E5">
      <w:pPr>
        <w:pStyle w:val="Body"/>
      </w:pPr>
      <w:r>
        <w:rPr>
          <w:noProof/>
        </w:rPr>
        <w:drawing>
          <wp:inline distT="0" distB="0" distL="0" distR="0" wp14:anchorId="4983D9B8" wp14:editId="1B7E0911">
            <wp:extent cx="5353050" cy="288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mgo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48" cy="28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D3C0" w14:textId="2F61F9C5" w:rsidR="004F317B" w:rsidRDefault="004F317B" w:rsidP="00454F62">
      <w:pPr>
        <w:pStyle w:val="Body"/>
        <w:numPr>
          <w:ilvl w:val="0"/>
          <w:numId w:val="8"/>
        </w:numPr>
      </w:pPr>
      <w:r>
        <w:t xml:space="preserve">In the </w:t>
      </w:r>
      <w:r w:rsidRPr="004F317B">
        <w:rPr>
          <w:b/>
          <w:i/>
        </w:rPr>
        <w:t>Resolve Conflicts</w:t>
      </w:r>
      <w:r>
        <w:t xml:space="preserve"> view, select </w:t>
      </w:r>
      <w:r w:rsidR="00102EEA">
        <w:t>a conflicting file in the side</w:t>
      </w:r>
      <w:r w:rsidR="005A150E">
        <w:t>bar and review differences between the remote repository and your local repository.</w:t>
      </w:r>
    </w:p>
    <w:p w14:paraId="5CB7CCD6" w14:textId="1B11C003" w:rsidR="007C4585" w:rsidRDefault="007C4585" w:rsidP="00454F62">
      <w:pPr>
        <w:pStyle w:val="Body"/>
        <w:numPr>
          <w:ilvl w:val="0"/>
          <w:numId w:val="8"/>
        </w:numPr>
      </w:pPr>
      <w:r>
        <w:t>Edit the left pane until you get a coherent merged version.</w:t>
      </w:r>
    </w:p>
    <w:p w14:paraId="12FFFB66" w14:textId="7C3D3E30" w:rsidR="009F3A4E" w:rsidRDefault="009F3A4E" w:rsidP="00454F62">
      <w:pPr>
        <w:pStyle w:val="Body"/>
        <w:numPr>
          <w:ilvl w:val="0"/>
          <w:numId w:val="8"/>
        </w:numPr>
      </w:pPr>
      <w:r>
        <w:t xml:space="preserve">Optional: </w:t>
      </w:r>
      <w:r w:rsidR="00980EC3">
        <w:t xml:space="preserve">To </w:t>
      </w:r>
      <w:r w:rsidR="00111AB0">
        <w:t xml:space="preserve">reset your local changes to </w:t>
      </w:r>
      <w:r w:rsidR="007F29D3">
        <w:t xml:space="preserve">the changes in the remote repository, </w:t>
      </w:r>
      <w:r w:rsidR="00980EC3">
        <w:t xml:space="preserve">click the </w:t>
      </w:r>
      <w:r w:rsidR="00980EC3" w:rsidRPr="00E4300F">
        <w:rPr>
          <w:b/>
          <w:i/>
        </w:rPr>
        <w:t>Reset</w:t>
      </w:r>
      <w:r w:rsidR="00980EC3">
        <w:t xml:space="preserve"> button</w:t>
      </w:r>
      <w:r w:rsidR="00E4300F">
        <w:t xml:space="preserve"> in the left pane.</w:t>
      </w:r>
      <w:r w:rsidR="00980EC3">
        <w:t xml:space="preserve"> </w:t>
      </w:r>
    </w:p>
    <w:p w14:paraId="5487AD86" w14:textId="4AEE852B" w:rsidR="007F29D3" w:rsidRDefault="007F29D3" w:rsidP="00454F62">
      <w:pPr>
        <w:pStyle w:val="Body"/>
        <w:numPr>
          <w:ilvl w:val="0"/>
          <w:numId w:val="8"/>
        </w:numPr>
      </w:pPr>
      <w:r>
        <w:t>Optional: To</w:t>
      </w:r>
      <w:r w:rsidR="00940D99">
        <w:t xml:space="preserve"> choose your local version over the remote repository</w:t>
      </w:r>
      <w:r>
        <w:t xml:space="preserve">, click the </w:t>
      </w:r>
      <w:r w:rsidR="00500586">
        <w:rPr>
          <w:b/>
          <w:i/>
        </w:rPr>
        <w:t>Pick</w:t>
      </w:r>
      <w:r>
        <w:t xml:space="preserve"> button in the </w:t>
      </w:r>
      <w:r w:rsidR="00500586">
        <w:t xml:space="preserve">right </w:t>
      </w:r>
      <w:r>
        <w:t xml:space="preserve">pane. </w:t>
      </w:r>
    </w:p>
    <w:p w14:paraId="7A099F22" w14:textId="1AD74962" w:rsidR="007C4585" w:rsidRDefault="007C4585" w:rsidP="00454F62">
      <w:pPr>
        <w:pStyle w:val="Body"/>
        <w:numPr>
          <w:ilvl w:val="0"/>
          <w:numId w:val="8"/>
        </w:numPr>
      </w:pPr>
      <w:r>
        <w:t>Mark the conflict as solved</w:t>
      </w:r>
      <w:r w:rsidR="00811BA1">
        <w:t xml:space="preserve"> by clicking the </w:t>
      </w:r>
      <w:r w:rsidR="00811BA1" w:rsidRPr="00811BA1">
        <w:rPr>
          <w:b/>
          <w:i/>
        </w:rPr>
        <w:t>Mark as Solved</w:t>
      </w:r>
      <w:r w:rsidR="00811BA1">
        <w:t xml:space="preserve"> button</w:t>
      </w:r>
      <w:r>
        <w:t>.</w:t>
      </w:r>
    </w:p>
    <w:p w14:paraId="071BA5F6" w14:textId="16C7D03D" w:rsidR="007C4585" w:rsidRDefault="007C4585" w:rsidP="00454F62">
      <w:pPr>
        <w:pStyle w:val="Body"/>
        <w:numPr>
          <w:ilvl w:val="0"/>
          <w:numId w:val="8"/>
        </w:numPr>
      </w:pPr>
      <w:r>
        <w:t>Repeat until all conflicts are solved.</w:t>
      </w:r>
    </w:p>
    <w:p w14:paraId="0A8C8383" w14:textId="09E91C72" w:rsidR="007C4585" w:rsidRDefault="00223298" w:rsidP="00454F62">
      <w:pPr>
        <w:pStyle w:val="Body"/>
        <w:numPr>
          <w:ilvl w:val="0"/>
          <w:numId w:val="8"/>
        </w:numPr>
      </w:pPr>
      <w:r>
        <w:t xml:space="preserve">Click the </w:t>
      </w:r>
      <w:r w:rsidRPr="00223298">
        <w:rPr>
          <w:b/>
          <w:i/>
        </w:rPr>
        <w:t>Apply</w:t>
      </w:r>
      <w:r>
        <w:t xml:space="preserve"> button.</w:t>
      </w:r>
    </w:p>
    <w:p w14:paraId="4EF4FD0E" w14:textId="75B31AFC" w:rsidR="0075275B" w:rsidRDefault="0075275B" w:rsidP="00454F62">
      <w:pPr>
        <w:pStyle w:val="Body"/>
        <w:numPr>
          <w:ilvl w:val="0"/>
          <w:numId w:val="8"/>
        </w:numPr>
      </w:pPr>
      <w:r>
        <w:t xml:space="preserve">In the </w:t>
      </w:r>
      <w:r w:rsidRPr="00431A96">
        <w:rPr>
          <w:b/>
          <w:i/>
        </w:rPr>
        <w:t>Confirm conflicts resolution</w:t>
      </w:r>
      <w:r>
        <w:t xml:space="preserve"> window, click the </w:t>
      </w:r>
      <w:r w:rsidRPr="00431A96">
        <w:rPr>
          <w:b/>
          <w:i/>
        </w:rPr>
        <w:t>Confirm</w:t>
      </w:r>
      <w:r>
        <w:t xml:space="preserve"> button.</w:t>
      </w:r>
    </w:p>
    <w:p w14:paraId="351F65D1" w14:textId="77777777" w:rsidR="002322E5" w:rsidRPr="002322E5" w:rsidRDefault="002322E5" w:rsidP="002322E5">
      <w:pPr>
        <w:pStyle w:val="Body"/>
      </w:pPr>
    </w:p>
    <w:p w14:paraId="2091E5BB" w14:textId="19EB816B" w:rsidR="00927EFB" w:rsidRDefault="00927EFB" w:rsidP="00025879">
      <w:pPr>
        <w:pStyle w:val="Heading1"/>
        <w:pageBreakBefore/>
      </w:pPr>
      <w:bookmarkStart w:id="29" w:name="_Ref531017659"/>
      <w:bookmarkStart w:id="30" w:name="_Toc531796544"/>
      <w:r>
        <w:lastRenderedPageBreak/>
        <w:t>How to review the content</w:t>
      </w:r>
      <w:bookmarkEnd w:id="30"/>
    </w:p>
    <w:p w14:paraId="7AD0A3FC" w14:textId="769B2228" w:rsidR="00E4390E" w:rsidRDefault="00FD2908" w:rsidP="00E4390E">
      <w:pPr>
        <w:pStyle w:val="Body"/>
      </w:pPr>
      <w:r>
        <w:t>You can provide review feedback to content authors using Stacked</w:t>
      </w:r>
      <w:r w:rsidR="00E2025B">
        <w:t>it</w:t>
      </w:r>
      <w:r>
        <w:t>.io</w:t>
      </w:r>
      <w:r w:rsidR="00E2025B">
        <w:t>:</w:t>
      </w:r>
      <w:r w:rsidR="008B3B1E">
        <w:t xml:space="preserve"> </w:t>
      </w:r>
      <w:r w:rsidR="00E2025B" w:rsidRPr="005B596A">
        <w:rPr>
          <w:rFonts w:eastAsia="Times New Roman" w:cstheme="majorBidi"/>
          <w:iCs/>
          <w:color w:val="4F2683"/>
          <w:szCs w:val="28"/>
        </w:rPr>
        <w:t>https://stackedit.io/app#</w:t>
      </w:r>
    </w:p>
    <w:p w14:paraId="71A5E345" w14:textId="58530F0F" w:rsidR="00FD2908" w:rsidRDefault="00FD2908" w:rsidP="00FD2908">
      <w:pPr>
        <w:pStyle w:val="Heading2"/>
      </w:pPr>
      <w:bookmarkStart w:id="31" w:name="_Toc531796545"/>
      <w:r>
        <w:t>Connecting to the GitLab repository</w:t>
      </w:r>
      <w:bookmarkEnd w:id="31"/>
    </w:p>
    <w:p w14:paraId="52B0DB15" w14:textId="6BA83C00" w:rsidR="00FD2908" w:rsidRDefault="00FD2908" w:rsidP="00E4390E">
      <w:pPr>
        <w:pStyle w:val="Body"/>
      </w:pPr>
      <w:r>
        <w:t>To use Stacked</w:t>
      </w:r>
      <w:r w:rsidR="00E2025B">
        <w:t>it</w:t>
      </w:r>
      <w:r>
        <w:t>.io, you must first connect to the GitLab source repository.</w:t>
      </w:r>
    </w:p>
    <w:p w14:paraId="06C545E4" w14:textId="58E94EF5" w:rsidR="00E4390E" w:rsidRPr="00782771" w:rsidRDefault="00FD2908" w:rsidP="00454F62">
      <w:pPr>
        <w:pStyle w:val="Body"/>
        <w:numPr>
          <w:ilvl w:val="0"/>
          <w:numId w:val="13"/>
        </w:numPr>
      </w:pPr>
      <w:r>
        <w:t xml:space="preserve">Navigate to </w:t>
      </w:r>
      <w:hyperlink r:id="rId19" w:history="1">
        <w:r w:rsidRPr="005B596A">
          <w:rPr>
            <w:rFonts w:eastAsia="Times New Roman" w:cstheme="majorBidi"/>
            <w:iCs/>
            <w:color w:val="4F2683"/>
            <w:szCs w:val="28"/>
          </w:rPr>
          <w:t>https://stackedit.io/app#</w:t>
        </w:r>
      </w:hyperlink>
    </w:p>
    <w:p w14:paraId="0986E174" w14:textId="2FDF2805" w:rsidR="00782771" w:rsidRDefault="00782771" w:rsidP="00454F62">
      <w:pPr>
        <w:pStyle w:val="Body"/>
        <w:numPr>
          <w:ilvl w:val="0"/>
          <w:numId w:val="13"/>
        </w:numPr>
      </w:pPr>
      <w:r>
        <w:t>Click the Toggle side bar icon</w:t>
      </w:r>
      <w:r w:rsidRPr="00782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FD297" wp14:editId="00E81176">
            <wp:extent cx="162000" cy="1620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oftHyphen/>
        <w:t xml:space="preserve">to open </w:t>
      </w:r>
      <w:r w:rsidRPr="00782771">
        <w:rPr>
          <w:b/>
          <w:i/>
        </w:rPr>
        <w:t>Menu</w:t>
      </w:r>
      <w:r>
        <w:t>.</w:t>
      </w:r>
    </w:p>
    <w:p w14:paraId="1F0F06FC" w14:textId="25B7303B" w:rsidR="00782771" w:rsidRDefault="006F49E7" w:rsidP="00454F62">
      <w:pPr>
        <w:pStyle w:val="Body"/>
        <w:numPr>
          <w:ilvl w:val="0"/>
          <w:numId w:val="13"/>
        </w:numPr>
      </w:pPr>
      <w:r>
        <w:t xml:space="preserve">In the </w:t>
      </w:r>
      <w:r w:rsidRPr="006F49E7">
        <w:rPr>
          <w:b/>
          <w:i/>
        </w:rPr>
        <w:t>Menu</w:t>
      </w:r>
      <w:r>
        <w:t>, s</w:t>
      </w:r>
      <w:r w:rsidR="00782771">
        <w:t xml:space="preserve">elect </w:t>
      </w:r>
      <w:r w:rsidR="00782771" w:rsidRPr="00782771">
        <w:rPr>
          <w:b/>
          <w:i/>
        </w:rPr>
        <w:t>Workspaces</w:t>
      </w:r>
      <w:r w:rsidR="00782771">
        <w:t xml:space="preserve"> &gt; </w:t>
      </w:r>
      <w:r w:rsidR="009618B6" w:rsidRPr="005B596A">
        <w:rPr>
          <w:b/>
          <w:i/>
        </w:rPr>
        <w:t xml:space="preserve">Add a GitLab </w:t>
      </w:r>
      <w:r w:rsidR="009618B6">
        <w:rPr>
          <w:b/>
          <w:i/>
        </w:rPr>
        <w:t>b</w:t>
      </w:r>
      <w:r w:rsidR="009618B6" w:rsidRPr="005B596A">
        <w:rPr>
          <w:b/>
          <w:i/>
        </w:rPr>
        <w:t>acked workspace</w:t>
      </w:r>
      <w:r w:rsidR="009618B6">
        <w:rPr>
          <w:b/>
          <w:i/>
        </w:rPr>
        <w:t>.</w:t>
      </w:r>
    </w:p>
    <w:p w14:paraId="206A3D2B" w14:textId="49AC6C1B" w:rsidR="00FD2908" w:rsidRDefault="009618B6" w:rsidP="00454F62">
      <w:pPr>
        <w:pStyle w:val="Body"/>
        <w:numPr>
          <w:ilvl w:val="0"/>
          <w:numId w:val="13"/>
        </w:numPr>
      </w:pPr>
      <w:r>
        <w:t xml:space="preserve">In the </w:t>
      </w:r>
      <w:r w:rsidRPr="009618B6">
        <w:rPr>
          <w:b/>
          <w:i/>
        </w:rPr>
        <w:t xml:space="preserve">Link your GitLab account to </w:t>
      </w:r>
      <w:proofErr w:type="spellStart"/>
      <w:r w:rsidRPr="009618B6">
        <w:rPr>
          <w:b/>
          <w:i/>
        </w:rPr>
        <w:t>StackEdit</w:t>
      </w:r>
      <w:proofErr w:type="spellEnd"/>
      <w:r>
        <w:t xml:space="preserve"> window, </w:t>
      </w:r>
      <w:r w:rsidR="005B4FEF">
        <w:t xml:space="preserve">enter the URL of the repository in the </w:t>
      </w:r>
      <w:r w:rsidR="005B4FEF" w:rsidRPr="005B4FEF">
        <w:rPr>
          <w:b/>
          <w:i/>
        </w:rPr>
        <w:t>GitLab URL</w:t>
      </w:r>
      <w:r w:rsidR="005B4FEF">
        <w:t xml:space="preserve"> field and your </w:t>
      </w:r>
      <w:r w:rsidR="006F49E7">
        <w:t>ID</w:t>
      </w:r>
      <w:r w:rsidR="005B4FEF">
        <w:t xml:space="preserve"> in the </w:t>
      </w:r>
      <w:r w:rsidR="005B4FEF" w:rsidRPr="005B4FEF">
        <w:rPr>
          <w:b/>
          <w:i/>
        </w:rPr>
        <w:t>Application ID</w:t>
      </w:r>
      <w:r w:rsidR="005B4FEF">
        <w:t xml:space="preserve"> field</w:t>
      </w:r>
      <w:r w:rsidR="00FD2908">
        <w:t>.</w:t>
      </w:r>
    </w:p>
    <w:p w14:paraId="4DBD31AB" w14:textId="5958535F" w:rsidR="005B4FEF" w:rsidRDefault="005B4FEF" w:rsidP="00454F62">
      <w:pPr>
        <w:pStyle w:val="Body"/>
        <w:numPr>
          <w:ilvl w:val="0"/>
          <w:numId w:val="13"/>
        </w:numPr>
      </w:pPr>
      <w:r>
        <w:t xml:space="preserve">Click </w:t>
      </w:r>
      <w:r w:rsidRPr="005B4FEF">
        <w:rPr>
          <w:b/>
          <w:i/>
        </w:rPr>
        <w:t>OK</w:t>
      </w:r>
      <w:r>
        <w:t>.</w:t>
      </w:r>
    </w:p>
    <w:p w14:paraId="2ACE90FF" w14:textId="35EE97EE" w:rsidR="00FD2908" w:rsidRDefault="00FD2908" w:rsidP="005B4FEF">
      <w:pPr>
        <w:pStyle w:val="Body"/>
        <w:ind w:left="1287"/>
      </w:pPr>
      <w:r>
        <w:t>Stack</w:t>
      </w:r>
      <w:r w:rsidR="00E2025B">
        <w:t>ed</w:t>
      </w:r>
      <w:r>
        <w:t>it.io opens a new tab showing the files in the source repository.</w:t>
      </w:r>
    </w:p>
    <w:p w14:paraId="2B6E217C" w14:textId="57319243" w:rsidR="00FD2908" w:rsidRDefault="00FD2908" w:rsidP="00FD2908">
      <w:pPr>
        <w:pStyle w:val="Heading2"/>
      </w:pPr>
      <w:bookmarkStart w:id="32" w:name="_Toc531796546"/>
      <w:r>
        <w:t>Providing feedback using Stack</w:t>
      </w:r>
      <w:r w:rsidR="00E2025B">
        <w:t>ed</w:t>
      </w:r>
      <w:r>
        <w:t>it.io</w:t>
      </w:r>
      <w:bookmarkEnd w:id="32"/>
    </w:p>
    <w:p w14:paraId="343C2342" w14:textId="77777777" w:rsidR="008B3B1E" w:rsidRDefault="00FD2908" w:rsidP="00454F62">
      <w:pPr>
        <w:pStyle w:val="Body"/>
        <w:numPr>
          <w:ilvl w:val="0"/>
          <w:numId w:val="14"/>
        </w:numPr>
      </w:pPr>
      <w:r>
        <w:t xml:space="preserve">Navigate to </w:t>
      </w:r>
      <w:hyperlink r:id="rId21" w:history="1">
        <w:r w:rsidRPr="005B596A">
          <w:rPr>
            <w:rFonts w:eastAsia="Times New Roman" w:cstheme="majorBidi"/>
            <w:iCs/>
            <w:color w:val="4F2683"/>
            <w:szCs w:val="28"/>
          </w:rPr>
          <w:t>https://stackedit.io/app#</w:t>
        </w:r>
      </w:hyperlink>
      <w:r>
        <w:t xml:space="preserve"> </w:t>
      </w:r>
    </w:p>
    <w:p w14:paraId="52634D0E" w14:textId="2318244A" w:rsidR="00FD2908" w:rsidRDefault="008B3B1E" w:rsidP="00454F62">
      <w:pPr>
        <w:pStyle w:val="Body"/>
        <w:numPr>
          <w:ilvl w:val="0"/>
          <w:numId w:val="14"/>
        </w:numPr>
      </w:pPr>
      <w:r>
        <w:t>O</w:t>
      </w:r>
      <w:r w:rsidR="00FD2908">
        <w:t>pen the Help Portal workspace.</w:t>
      </w:r>
    </w:p>
    <w:p w14:paraId="6D22D7A7" w14:textId="18297F61" w:rsidR="005B596A" w:rsidRDefault="007B6DE5" w:rsidP="00454F62">
      <w:pPr>
        <w:pStyle w:val="Body"/>
        <w:numPr>
          <w:ilvl w:val="0"/>
          <w:numId w:val="14"/>
        </w:numPr>
      </w:pPr>
      <w:r>
        <w:t xml:space="preserve">In the left-hand navigation, click the Toggle explorer icon </w:t>
      </w:r>
      <w:r>
        <w:rPr>
          <w:noProof/>
        </w:rPr>
        <w:drawing>
          <wp:inline distT="0" distB="0" distL="0" distR="0" wp14:anchorId="142CB4DA" wp14:editId="665ADB4D">
            <wp:extent cx="165447" cy="162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447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navigate </w:t>
      </w:r>
      <w:r w:rsidR="00FD2908">
        <w:t xml:space="preserve">to the files you want </w:t>
      </w:r>
      <w:r>
        <w:t xml:space="preserve">to </w:t>
      </w:r>
      <w:r w:rsidR="00FD2908">
        <w:t>review.</w:t>
      </w:r>
    </w:p>
    <w:p w14:paraId="0E431251" w14:textId="061BA202" w:rsidR="00FD2908" w:rsidRDefault="00FD2908" w:rsidP="005B596A">
      <w:pPr>
        <w:pStyle w:val="Body"/>
        <w:ind w:left="1287"/>
      </w:pPr>
      <w:r>
        <w:t>The Summary.md file shows the table of contents. This file provides the path to the individual files.</w:t>
      </w:r>
    </w:p>
    <w:p w14:paraId="2C7B457C" w14:textId="77777777" w:rsidR="005B596A" w:rsidRDefault="00FD2908" w:rsidP="00454F62">
      <w:pPr>
        <w:pStyle w:val="Body"/>
        <w:numPr>
          <w:ilvl w:val="0"/>
          <w:numId w:val="14"/>
        </w:numPr>
      </w:pPr>
      <w:r>
        <w:t xml:space="preserve">Click a file to open it. </w:t>
      </w:r>
      <w:bookmarkStart w:id="33" w:name="_GoBack"/>
      <w:bookmarkEnd w:id="33"/>
    </w:p>
    <w:p w14:paraId="52F6BF27" w14:textId="46F43E6F" w:rsidR="00FD2908" w:rsidRDefault="00FD2908" w:rsidP="005B596A">
      <w:pPr>
        <w:pStyle w:val="Body"/>
        <w:ind w:left="1287"/>
      </w:pPr>
      <w:r>
        <w:t xml:space="preserve">The file opens in the right-hand </w:t>
      </w:r>
      <w:r w:rsidR="009618B6">
        <w:t xml:space="preserve">pane. </w:t>
      </w:r>
      <w:r w:rsidR="009618B6">
        <w:softHyphen/>
      </w:r>
    </w:p>
    <w:p w14:paraId="1175D3EA" w14:textId="7EC86151" w:rsidR="00454F62" w:rsidRDefault="005B596A" w:rsidP="00454F62">
      <w:pPr>
        <w:pStyle w:val="Body"/>
        <w:numPr>
          <w:ilvl w:val="0"/>
          <w:numId w:val="14"/>
        </w:numPr>
      </w:pPr>
      <w:r>
        <w:t xml:space="preserve">Highlight the text you want to add your feedback to. </w:t>
      </w:r>
    </w:p>
    <w:p w14:paraId="48683AD6" w14:textId="77E84C52" w:rsidR="00FD2908" w:rsidRDefault="00454F62" w:rsidP="00454F62">
      <w:pPr>
        <w:pStyle w:val="Body"/>
        <w:numPr>
          <w:ilvl w:val="0"/>
          <w:numId w:val="14"/>
        </w:numPr>
      </w:pPr>
      <w:r>
        <w:t xml:space="preserve">Click the comment icon </w:t>
      </w:r>
      <w:r>
        <w:rPr>
          <w:noProof/>
        </w:rPr>
        <w:drawing>
          <wp:inline distT="0" distB="0" distL="0" distR="0" wp14:anchorId="5AC5C4B5" wp14:editId="7447AD38">
            <wp:extent cx="186001" cy="162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001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add a comment.</w:t>
      </w:r>
      <w:r w:rsidR="00FD2908">
        <w:t xml:space="preserve"> </w:t>
      </w:r>
      <w:r w:rsidR="007B6DE5">
        <w:softHyphen/>
      </w:r>
    </w:p>
    <w:p w14:paraId="29E6873E" w14:textId="62714422" w:rsidR="00454F62" w:rsidRDefault="00454F62" w:rsidP="00454F62">
      <w:pPr>
        <w:pStyle w:val="Body"/>
        <w:numPr>
          <w:ilvl w:val="0"/>
          <w:numId w:val="14"/>
        </w:numPr>
      </w:pPr>
      <w:r>
        <w:t xml:space="preserve">Click the </w:t>
      </w:r>
      <w:r w:rsidR="00782771">
        <w:t>S</w:t>
      </w:r>
      <w:r>
        <w:t xml:space="preserve">ynchronise </w:t>
      </w:r>
      <w:r w:rsidR="00782771">
        <w:t xml:space="preserve">now </w:t>
      </w:r>
      <w:r>
        <w:t xml:space="preserve">icon </w:t>
      </w:r>
      <w:r>
        <w:rPr>
          <w:noProof/>
        </w:rPr>
        <w:drawing>
          <wp:inline distT="0" distB="0" distL="0" distR="0" wp14:anchorId="2C83C286" wp14:editId="4C33ADB6">
            <wp:extent cx="153900" cy="1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9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save your changes to the repository.</w:t>
      </w:r>
    </w:p>
    <w:p w14:paraId="5C174713" w14:textId="1BE67236" w:rsidR="00E4390E" w:rsidRDefault="00E4390E" w:rsidP="00454F62">
      <w:pPr>
        <w:pStyle w:val="Heading1"/>
        <w:pageBreakBefore/>
      </w:pPr>
      <w:bookmarkStart w:id="34" w:name="_Toc531796547"/>
      <w:r>
        <w:lastRenderedPageBreak/>
        <w:t>How to publish the content</w:t>
      </w:r>
      <w:bookmarkEnd w:id="34"/>
    </w:p>
    <w:p w14:paraId="72B84773" w14:textId="7C368FD7" w:rsidR="00E4390E" w:rsidRDefault="00E4390E" w:rsidP="00E4390E">
      <w:pPr>
        <w:pStyle w:val="Body"/>
      </w:pPr>
      <w:r>
        <w:t xml:space="preserve">For the MVP version of the </w:t>
      </w:r>
      <w:proofErr w:type="spellStart"/>
      <w:r w:rsidR="005B596A">
        <w:t>K</w:t>
      </w:r>
      <w:r>
        <w:t>omgo</w:t>
      </w:r>
      <w:proofErr w:type="spellEnd"/>
      <w:r>
        <w:t xml:space="preserve"> Help Portal, content is automatically published when it is committed (pushed) to the remote GitLab repository. The Help Portal is then distributed to the </w:t>
      </w:r>
      <w:proofErr w:type="spellStart"/>
      <w:r w:rsidR="005B596A">
        <w:t>K</w:t>
      </w:r>
      <w:r>
        <w:t>omgo</w:t>
      </w:r>
      <w:proofErr w:type="spellEnd"/>
      <w:r>
        <w:t xml:space="preserve"> nodes.</w:t>
      </w:r>
    </w:p>
    <w:p w14:paraId="39A693D3" w14:textId="6851F4BE" w:rsidR="00E4390E" w:rsidRDefault="00E4390E" w:rsidP="00E4390E">
      <w:pPr>
        <w:pStyle w:val="Body"/>
      </w:pPr>
      <w:r>
        <w:t>For the production version, an additional step will be added to enable updates to be coordinated with product updates.</w:t>
      </w:r>
    </w:p>
    <w:p w14:paraId="52D79CD5" w14:textId="3E9BD10A" w:rsidR="00E4390E" w:rsidRPr="00E4390E" w:rsidRDefault="00E4390E" w:rsidP="00E4390E">
      <w:pPr>
        <w:pStyle w:val="Body"/>
      </w:pPr>
      <w:r>
        <w:rPr>
          <w:noProof/>
        </w:rPr>
        <w:drawing>
          <wp:inline distT="0" distB="0" distL="0" distR="0" wp14:anchorId="7AAF48A4" wp14:editId="112E0E3D">
            <wp:extent cx="4792980" cy="3875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go-author-env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63" cy="38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9FAB" w14:textId="77777777" w:rsidR="00E4390E" w:rsidRPr="00E4390E" w:rsidRDefault="00E4390E" w:rsidP="00E4390E">
      <w:pPr>
        <w:pStyle w:val="Body"/>
      </w:pPr>
    </w:p>
    <w:p w14:paraId="5380CA71" w14:textId="3CD70970" w:rsidR="00A635D5" w:rsidRDefault="00A635D5" w:rsidP="00025879">
      <w:pPr>
        <w:pStyle w:val="Heading1"/>
        <w:pageBreakBefore/>
      </w:pPr>
      <w:bookmarkStart w:id="35" w:name="_Toc531796548"/>
      <w:r>
        <w:lastRenderedPageBreak/>
        <w:t>Managing the style and look of the Help Portal</w:t>
      </w:r>
      <w:bookmarkEnd w:id="35"/>
    </w:p>
    <w:p w14:paraId="235F62B1" w14:textId="3D4914EE" w:rsidR="00A635D5" w:rsidRDefault="00A635D5" w:rsidP="00A635D5">
      <w:pPr>
        <w:pStyle w:val="Body"/>
      </w:pPr>
      <w:r>
        <w:t>The portal is built from the Markdown files using the Jekyll processor</w:t>
      </w:r>
      <w:r w:rsidR="008B3B1E">
        <w:t>:</w:t>
      </w:r>
      <w:r w:rsidR="005A5BAA">
        <w:t xml:space="preserve"> </w:t>
      </w:r>
      <w:r w:rsidR="005A5BAA" w:rsidRPr="005A5BAA">
        <w:rPr>
          <w:rFonts w:eastAsia="Times New Roman" w:cstheme="majorBidi"/>
          <w:iCs/>
          <w:color w:val="4F2683"/>
          <w:szCs w:val="28"/>
        </w:rPr>
        <w:t>https://jekyllrb.com/</w:t>
      </w:r>
      <w:r w:rsidRPr="005A5BAA">
        <w:rPr>
          <w:rFonts w:eastAsia="Times New Roman" w:cstheme="majorBidi"/>
          <w:iCs/>
          <w:color w:val="4F2683"/>
          <w:szCs w:val="28"/>
        </w:rPr>
        <w:t>.</w:t>
      </w:r>
    </w:p>
    <w:p w14:paraId="2D6B061E" w14:textId="7353C9B1" w:rsidR="00A635D5" w:rsidRDefault="00A635D5" w:rsidP="00A635D5">
      <w:pPr>
        <w:pStyle w:val="Body"/>
      </w:pPr>
      <w:r>
        <w:t>The scripts and resource files required for this are saved in the following repository:</w:t>
      </w:r>
    </w:p>
    <w:p w14:paraId="706D6E6E" w14:textId="2B506917" w:rsidR="00A635D5" w:rsidRPr="00A635D5" w:rsidRDefault="00A635D5" w:rsidP="00454F62">
      <w:pPr>
        <w:pStyle w:val="Body"/>
        <w:numPr>
          <w:ilvl w:val="0"/>
          <w:numId w:val="11"/>
        </w:numPr>
      </w:pPr>
      <w:r>
        <w:rPr>
          <w:rFonts w:eastAsia="Times New Roman" w:cstheme="majorBidi"/>
          <w:iCs/>
          <w:color w:val="4F2683"/>
          <w:szCs w:val="28"/>
        </w:rPr>
        <w:t>[Add URL]</w:t>
      </w:r>
    </w:p>
    <w:p w14:paraId="4E9AD1FD" w14:textId="0B26330A" w:rsidR="00025879" w:rsidRPr="00AC4DCC" w:rsidRDefault="00A635D5" w:rsidP="008E2AEC">
      <w:pPr>
        <w:pStyle w:val="Heading1"/>
      </w:pPr>
      <w:bookmarkStart w:id="36" w:name="_Ref531790856"/>
      <w:bookmarkStart w:id="37" w:name="_Toc531796549"/>
      <w:r>
        <w:t>R</w:t>
      </w:r>
      <w:r w:rsidR="00AD7D6C">
        <w:t>esources</w:t>
      </w:r>
      <w:bookmarkEnd w:id="29"/>
      <w:bookmarkEnd w:id="36"/>
      <w:bookmarkEnd w:id="37"/>
    </w:p>
    <w:p w14:paraId="68BDA7ED" w14:textId="0C88BDD1" w:rsidR="00AD05FF" w:rsidRDefault="00AF1E59" w:rsidP="00454F62">
      <w:pPr>
        <w:pStyle w:val="Body"/>
        <w:numPr>
          <w:ilvl w:val="0"/>
          <w:numId w:val="11"/>
        </w:numPr>
      </w:pPr>
      <w:bookmarkStart w:id="38" w:name="_Ref531168079"/>
      <w:proofErr w:type="spellStart"/>
      <w:r>
        <w:t>GitBook</w:t>
      </w:r>
      <w:proofErr w:type="spellEnd"/>
      <w:r>
        <w:t xml:space="preserve"> Help </w:t>
      </w:r>
      <w:proofErr w:type="spellStart"/>
      <w:r>
        <w:t>Center</w:t>
      </w:r>
      <w:proofErr w:type="spellEnd"/>
      <w:r>
        <w:t xml:space="preserve"> </w:t>
      </w:r>
      <w:r w:rsidR="00A635D5">
        <w:br/>
      </w:r>
      <w:hyperlink r:id="rId26" w:history="1">
        <w:r w:rsidR="00A635D5" w:rsidRPr="005B596A">
          <w:rPr>
            <w:rFonts w:eastAsia="Times New Roman" w:cstheme="majorBidi"/>
            <w:iCs/>
            <w:color w:val="4F2683"/>
            <w:szCs w:val="28"/>
          </w:rPr>
          <w:t>https://help.gitbook.com/</w:t>
        </w:r>
      </w:hyperlink>
      <w:bookmarkEnd w:id="38"/>
    </w:p>
    <w:p w14:paraId="45951799" w14:textId="23C713A4" w:rsidR="00AF1E59" w:rsidRDefault="004A4A3B" w:rsidP="00454F62">
      <w:pPr>
        <w:pStyle w:val="Body"/>
        <w:numPr>
          <w:ilvl w:val="0"/>
          <w:numId w:val="11"/>
        </w:numPr>
      </w:pPr>
      <w:r>
        <w:t>GitLab</w:t>
      </w:r>
      <w:r w:rsidR="00121AD4">
        <w:t xml:space="preserve"> Help </w:t>
      </w:r>
      <w:r w:rsidR="00A635D5">
        <w:br/>
      </w:r>
      <w:hyperlink r:id="rId27" w:history="1">
        <w:r w:rsidR="00A635D5" w:rsidRPr="005B596A">
          <w:rPr>
            <w:rFonts w:eastAsia="Times New Roman" w:cstheme="majorBidi"/>
            <w:iCs/>
            <w:color w:val="4F2683"/>
            <w:szCs w:val="28"/>
          </w:rPr>
          <w:t>https://gitlab.com/help</w:t>
        </w:r>
      </w:hyperlink>
    </w:p>
    <w:p w14:paraId="22C033E5" w14:textId="2961898F" w:rsidR="00A635D5" w:rsidRPr="00A635D5" w:rsidRDefault="00A635D5" w:rsidP="00454F62">
      <w:pPr>
        <w:pStyle w:val="Body"/>
        <w:numPr>
          <w:ilvl w:val="0"/>
          <w:numId w:val="11"/>
        </w:numPr>
      </w:pPr>
      <w:r>
        <w:t>Sta</w:t>
      </w:r>
      <w:r w:rsidR="00A85752">
        <w:t>c</w:t>
      </w:r>
      <w:r>
        <w:t>k</w:t>
      </w:r>
      <w:r w:rsidR="00A85752">
        <w:t>ed</w:t>
      </w:r>
      <w:r>
        <w:t>it.io</w:t>
      </w:r>
      <w:r>
        <w:br/>
      </w:r>
      <w:r w:rsidRPr="005B596A">
        <w:rPr>
          <w:rFonts w:eastAsia="Times New Roman" w:cstheme="majorBidi"/>
          <w:iCs/>
          <w:color w:val="4F2683"/>
          <w:szCs w:val="28"/>
        </w:rPr>
        <w:t>https://stackedit.io/app#</w:t>
      </w:r>
    </w:p>
    <w:p w14:paraId="031B049C" w14:textId="1478C763" w:rsidR="00D955FF" w:rsidRDefault="00D955FF" w:rsidP="00454F62">
      <w:pPr>
        <w:pStyle w:val="Body"/>
        <w:numPr>
          <w:ilvl w:val="0"/>
          <w:numId w:val="11"/>
        </w:numPr>
      </w:pPr>
      <w:bookmarkStart w:id="39" w:name="_Ref531167724"/>
      <w:bookmarkStart w:id="40" w:name="_Ref531167760"/>
      <w:r>
        <w:t xml:space="preserve">Markdown Guide </w:t>
      </w:r>
      <w:r w:rsidR="00A635D5">
        <w:br/>
      </w:r>
      <w:r w:rsidRPr="005B596A">
        <w:rPr>
          <w:rFonts w:eastAsia="Times New Roman" w:cstheme="majorBidi"/>
          <w:iCs/>
          <w:color w:val="4F2683"/>
          <w:szCs w:val="28"/>
        </w:rPr>
        <w:t>https://www.markdownguide.org/</w:t>
      </w:r>
      <w:bookmarkEnd w:id="39"/>
      <w:bookmarkEnd w:id="40"/>
    </w:p>
    <w:p w14:paraId="30630A4E" w14:textId="7734CA6B" w:rsidR="00DA7699" w:rsidRPr="005B596A" w:rsidRDefault="00DA7699" w:rsidP="00454F62">
      <w:pPr>
        <w:pStyle w:val="Body"/>
        <w:numPr>
          <w:ilvl w:val="0"/>
          <w:numId w:val="11"/>
        </w:numPr>
        <w:rPr>
          <w:rFonts w:eastAsia="Times New Roman" w:cstheme="majorBidi"/>
          <w:iCs/>
          <w:color w:val="4F2683"/>
          <w:szCs w:val="28"/>
        </w:rPr>
      </w:pPr>
      <w:r>
        <w:t xml:space="preserve">Markdown </w:t>
      </w:r>
      <w:r w:rsidR="00041081">
        <w:t xml:space="preserve">Cheat </w:t>
      </w:r>
      <w:r w:rsidR="00A56489">
        <w:t>S</w:t>
      </w:r>
      <w:r w:rsidR="00041081">
        <w:t xml:space="preserve">heet </w:t>
      </w:r>
      <w:r w:rsidR="00A635D5">
        <w:br/>
      </w:r>
      <w:hyperlink r:id="rId28" w:history="1">
        <w:r w:rsidR="00A635D5" w:rsidRPr="005B596A">
          <w:rPr>
            <w:rFonts w:eastAsia="Times New Roman" w:cstheme="majorBidi"/>
            <w:iCs/>
            <w:color w:val="4F2683"/>
            <w:szCs w:val="28"/>
          </w:rPr>
          <w:t>https://guides.github.com/pdfs/markdown-cheatsheet-online.pdf</w:t>
        </w:r>
      </w:hyperlink>
    </w:p>
    <w:bookmarkEnd w:id="23"/>
    <w:bookmarkEnd w:id="13"/>
    <w:p w14:paraId="4CC42789" w14:textId="77777777" w:rsidR="00A56489" w:rsidRDefault="00A56489" w:rsidP="001A22B2">
      <w:pPr>
        <w:pStyle w:val="Body"/>
      </w:pPr>
    </w:p>
    <w:sectPr w:rsidR="00A56489" w:rsidSect="002805E3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46A55" w14:textId="77777777" w:rsidR="00FD2908" w:rsidRDefault="00FD2908" w:rsidP="0011291F">
      <w:pPr>
        <w:spacing w:after="0"/>
      </w:pPr>
      <w:r>
        <w:separator/>
      </w:r>
    </w:p>
  </w:endnote>
  <w:endnote w:type="continuationSeparator" w:id="0">
    <w:p w14:paraId="516A3881" w14:textId="77777777" w:rsidR="00FD2908" w:rsidRDefault="00FD2908" w:rsidP="0011291F">
      <w:pPr>
        <w:spacing w:after="0"/>
      </w:pPr>
      <w:r>
        <w:continuationSeparator/>
      </w:r>
    </w:p>
  </w:endnote>
  <w:endnote w:type="continuationNotice" w:id="1">
    <w:p w14:paraId="60332D7A" w14:textId="77777777" w:rsidR="00FD2908" w:rsidRDefault="00FD29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5A1F2" w14:textId="2B2708B2" w:rsidR="00FD2908" w:rsidRDefault="00FD2908">
    <w:pPr>
      <w:pStyle w:val="Footer"/>
    </w:pPr>
    <w:r w:rsidRPr="00F41A2E">
      <w:rPr>
        <w:noProof/>
        <w:lang w:val="en-GB"/>
      </w:rPr>
      <w:t>ConsenSys-Komgo Authors Help Guide 20181126</w:t>
    </w:r>
    <w:r w:rsidRPr="00C87B1F">
      <w:ptab w:relativeTo="margin" w:alignment="right" w:leader="none"/>
    </w:r>
    <w:r w:rsidRPr="00C87B1F">
      <w:fldChar w:fldCharType="begin"/>
    </w:r>
    <w:r w:rsidRPr="00C87B1F">
      <w:instrText xml:space="preserve"> PAGE  \* Arabic  \* MERGEFORMAT </w:instrText>
    </w:r>
    <w:r w:rsidRPr="00C87B1F">
      <w:fldChar w:fldCharType="separate"/>
    </w:r>
    <w:r>
      <w:rPr>
        <w:noProof/>
      </w:rPr>
      <w:t>21</w:t>
    </w:r>
    <w:r w:rsidRPr="00C87B1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97C6F" w14:textId="13856F2E" w:rsidR="00FD2908" w:rsidRPr="00BF5426" w:rsidRDefault="00FD2908">
    <w:pPr>
      <w:pStyle w:val="Footer"/>
      <w:rPr>
        <w:lang w:val="en-GB"/>
      </w:rPr>
    </w:pPr>
    <w:r w:rsidRPr="00F41A2E">
      <w:rPr>
        <w:noProof/>
        <w:lang w:val="en-GB"/>
      </w:rPr>
      <w:t>ConsenSys-Komgo Authors Help Guide 20181126</w:t>
    </w:r>
    <w:r w:rsidRPr="00EE5DE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C572" w14:textId="77777777" w:rsidR="00FD2908" w:rsidRDefault="00FD2908" w:rsidP="0011291F">
      <w:pPr>
        <w:spacing w:after="0"/>
      </w:pPr>
      <w:r>
        <w:separator/>
      </w:r>
    </w:p>
  </w:footnote>
  <w:footnote w:type="continuationSeparator" w:id="0">
    <w:p w14:paraId="2166F243" w14:textId="77777777" w:rsidR="00FD2908" w:rsidRDefault="00FD2908" w:rsidP="0011291F">
      <w:pPr>
        <w:spacing w:after="0"/>
      </w:pPr>
      <w:r>
        <w:continuationSeparator/>
      </w:r>
    </w:p>
  </w:footnote>
  <w:footnote w:type="continuationNotice" w:id="1">
    <w:p w14:paraId="1D9E5035" w14:textId="77777777" w:rsidR="00FD2908" w:rsidRDefault="00FD290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82583" w14:textId="4020E6EF" w:rsidR="00FD2908" w:rsidRPr="0011291F" w:rsidRDefault="00FD2908" w:rsidP="2DD7A813">
    <w:pPr>
      <w:pStyle w:val="Header"/>
      <w:spacing w:before="120" w:after="0"/>
      <w:rPr>
        <w:sz w:val="18"/>
        <w:szCs w:val="18"/>
        <w:lang w:val="en-GB"/>
      </w:rPr>
    </w:pPr>
    <w:r>
      <w:rPr>
        <w:noProof/>
        <w:sz w:val="18"/>
        <w:szCs w:val="18"/>
        <w:lang w:val="en-GB" w:eastAsia="en-GB"/>
      </w:rPr>
      <w:drawing>
        <wp:anchor distT="0" distB="0" distL="114300" distR="114300" simplePos="0" relativeHeight="251659264" behindDoc="1" locked="0" layoutInCell="1" allowOverlap="1" wp14:anchorId="13214534" wp14:editId="54F03B8B">
          <wp:simplePos x="0" y="0"/>
          <wp:positionH relativeFrom="column">
            <wp:posOffset>5219700</wp:posOffset>
          </wp:positionH>
          <wp:positionV relativeFrom="paragraph">
            <wp:posOffset>-167640</wp:posOffset>
          </wp:positionV>
          <wp:extent cx="547200" cy="547200"/>
          <wp:effectExtent l="0" t="0" r="5715" b="571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200" cy="54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291F">
      <w:rPr>
        <w:noProof/>
        <w:sz w:val="18"/>
        <w:lang w:val="en-GB" w:eastAsia="en-GB"/>
      </w:rPr>
      <w:drawing>
        <wp:anchor distT="0" distB="0" distL="114300" distR="114300" simplePos="0" relativeHeight="251658240" behindDoc="1" locked="0" layoutInCell="1" allowOverlap="1" wp14:anchorId="29792277" wp14:editId="272BED7F">
          <wp:simplePos x="0" y="0"/>
          <wp:positionH relativeFrom="column">
            <wp:posOffset>8227419</wp:posOffset>
          </wp:positionH>
          <wp:positionV relativeFrom="page">
            <wp:posOffset>194641</wp:posOffset>
          </wp:positionV>
          <wp:extent cx="550800" cy="550800"/>
          <wp:effectExtent l="0" t="0" r="1905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i Logo RGB 72 dpi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800" cy="55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DD7A813">
      <w:rPr>
        <w:sz w:val="18"/>
        <w:szCs w:val="18"/>
      </w:rPr>
      <w:t>Confidential ©3di Information Solutions Ltd.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E3A1" w14:textId="77777777" w:rsidR="00FD2908" w:rsidRDefault="00FD2908" w:rsidP="00A57EE1">
    <w:pPr>
      <w:pStyle w:val="Header"/>
      <w:spacing w:before="2000"/>
      <w:jc w:val="center"/>
    </w:pPr>
    <w:r>
      <w:rPr>
        <w:noProof/>
        <w:lang w:val="en-GB" w:eastAsia="en-GB"/>
      </w:rPr>
      <w:drawing>
        <wp:inline distT="0" distB="0" distL="0" distR="0" wp14:anchorId="5B42F8CD" wp14:editId="334FBE3E">
          <wp:extent cx="2565400" cy="25654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i Logo RGB 72 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400" cy="256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1D5"/>
    <w:multiLevelType w:val="hybridMultilevel"/>
    <w:tmpl w:val="EB862712"/>
    <w:lvl w:ilvl="0" w:tplc="1B3626E0">
      <w:start w:val="1"/>
      <w:numFmt w:val="decimal"/>
      <w:pStyle w:val="FigTitle"/>
      <w:lvlText w:val="Figure %1."/>
      <w:lvlJc w:val="left"/>
      <w:pPr>
        <w:ind w:left="927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F66336"/>
    <w:multiLevelType w:val="multilevel"/>
    <w:tmpl w:val="B9B84120"/>
    <w:styleLink w:val="Headings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3">
      <w:start w:val="1"/>
      <w:numFmt w:val="none"/>
      <w:lvlRestart w:val="0"/>
      <w:suff w:val="space"/>
      <w:lvlText w:val="Appendix"/>
      <w:lvlJc w:val="left"/>
      <w:pPr>
        <w:ind w:left="0" w:firstLine="0"/>
      </w:pPr>
      <w:rPr>
        <w:rFonts w:ascii="Calibri" w:hAnsi="Calibri" w:hint="default"/>
        <w:b w:val="0"/>
        <w:i w:val="0"/>
        <w:color w:val="4F2683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3"/>
      <w:suff w:val="space"/>
      <w:lvlText w:val="Appendix"/>
      <w:lvlJc w:val="left"/>
      <w:pPr>
        <w:ind w:left="2280" w:firstLine="0"/>
      </w:pPr>
      <w:rPr>
        <w:rFonts w:ascii="Calibri" w:hAnsi="Calibri" w:hint="default"/>
        <w:b w:val="0"/>
        <w:i w:val="0"/>
        <w:color w:val="4F2683"/>
        <w:sz w:val="28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B22BE0"/>
    <w:multiLevelType w:val="multilevel"/>
    <w:tmpl w:val="8A4605CC"/>
    <w:styleLink w:val="List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2683"/>
        <w:sz w:val="22"/>
      </w:rPr>
    </w:lvl>
    <w:lvl w:ilvl="1">
      <w:start w:val="1"/>
      <w:numFmt w:val="bullet"/>
      <w:lvlRestart w:val="0"/>
      <w:lvlText w:val=""/>
      <w:lvlJc w:val="left"/>
      <w:pPr>
        <w:tabs>
          <w:tab w:val="num" w:pos="1760"/>
        </w:tabs>
        <w:ind w:left="1760" w:hanging="342"/>
      </w:pPr>
      <w:rPr>
        <w:rFonts w:ascii="Symbol" w:hAnsi="Symbol" w:hint="default"/>
        <w:color w:val="4F2683"/>
      </w:rPr>
    </w:lvl>
    <w:lvl w:ilvl="2">
      <w:start w:val="1"/>
      <w:numFmt w:val="bullet"/>
      <w:lvlRestart w:val="0"/>
      <w:lvlText w:val=""/>
      <w:lvlJc w:val="left"/>
      <w:pPr>
        <w:ind w:left="1760" w:firstLine="360"/>
      </w:pPr>
      <w:rPr>
        <w:rFonts w:ascii="Symbol" w:hAnsi="Symbol" w:hint="default"/>
        <w:color w:val="4F2683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32975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232975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694151"/>
    <w:multiLevelType w:val="hybridMultilevel"/>
    <w:tmpl w:val="D30CEB06"/>
    <w:lvl w:ilvl="0" w:tplc="BF965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69C4766"/>
    <w:multiLevelType w:val="hybridMultilevel"/>
    <w:tmpl w:val="E46CB4A2"/>
    <w:lvl w:ilvl="0" w:tplc="BF965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0769C"/>
    <w:multiLevelType w:val="hybridMultilevel"/>
    <w:tmpl w:val="2C9A633E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D90931"/>
    <w:multiLevelType w:val="hybridMultilevel"/>
    <w:tmpl w:val="E74E3C74"/>
    <w:lvl w:ilvl="0" w:tplc="9028D1AE">
      <w:start w:val="1"/>
      <w:numFmt w:val="decimal"/>
      <w:pStyle w:val="tableTitle"/>
      <w:lvlText w:val="Table %1."/>
      <w:lvlJc w:val="left"/>
      <w:pPr>
        <w:ind w:left="927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68F1A2F"/>
    <w:multiLevelType w:val="hybridMultilevel"/>
    <w:tmpl w:val="3AAC2FE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9655FB6"/>
    <w:multiLevelType w:val="hybridMultilevel"/>
    <w:tmpl w:val="3AAC2FE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394B57"/>
    <w:multiLevelType w:val="hybridMultilevel"/>
    <w:tmpl w:val="AF783346"/>
    <w:lvl w:ilvl="0" w:tplc="8B3E4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DA5B75"/>
    <w:multiLevelType w:val="hybridMultilevel"/>
    <w:tmpl w:val="D30CEB06"/>
    <w:lvl w:ilvl="0" w:tplc="BF965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3C250B"/>
    <w:multiLevelType w:val="multilevel"/>
    <w:tmpl w:val="EF4CCB72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Restart w:val="0"/>
      <w:pStyle w:val="Heading4"/>
      <w:suff w:val="space"/>
      <w:lvlText w:val=""/>
      <w:lvlJc w:val="left"/>
      <w:pPr>
        <w:ind w:left="567" w:firstLine="0"/>
      </w:pPr>
      <w:rPr>
        <w:rFonts w:ascii="Calibri" w:hAnsi="Calibri" w:hint="default"/>
        <w:b w:val="0"/>
        <w:i w:val="0"/>
        <w:color w:val="4F2683"/>
        <w:sz w:val="28"/>
      </w:rPr>
    </w:lvl>
    <w:lvl w:ilvl="4">
      <w:start w:val="1"/>
      <w:numFmt w:val="none"/>
      <w:pStyle w:val="Heading5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Restart w:val="3"/>
      <w:pStyle w:val="Heading7"/>
      <w:suff w:val="space"/>
      <w:lvlText w:val="Appendix"/>
      <w:lvlJc w:val="left"/>
      <w:pPr>
        <w:ind w:left="567" w:hanging="567"/>
      </w:pPr>
      <w:rPr>
        <w:rFonts w:ascii="Calibri" w:hAnsi="Calibri" w:hint="default"/>
        <w:b w:val="0"/>
        <w:i w:val="0"/>
        <w:color w:val="4F2683"/>
        <w:sz w:val="28"/>
      </w:rPr>
    </w:lvl>
    <w:lvl w:ilvl="7">
      <w:start w:val="1"/>
      <w:numFmt w:val="none"/>
      <w:pStyle w:val="Heading8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567" w:hanging="567"/>
      </w:pPr>
      <w:rPr>
        <w:rFonts w:hint="default"/>
      </w:rPr>
    </w:lvl>
  </w:abstractNum>
  <w:abstractNum w:abstractNumId="12" w15:restartNumberingAfterBreak="0">
    <w:nsid w:val="6EE92AD1"/>
    <w:multiLevelType w:val="hybridMultilevel"/>
    <w:tmpl w:val="9D5C38E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36D646A"/>
    <w:multiLevelType w:val="multilevel"/>
    <w:tmpl w:val="543267F2"/>
    <w:lvl w:ilvl="0">
      <w:start w:val="1"/>
      <w:numFmt w:val="bullet"/>
      <w:pStyle w:val="ListBullet"/>
      <w:lvlText w:val=""/>
      <w:lvlJc w:val="left"/>
      <w:pPr>
        <w:ind w:left="1778" w:hanging="360"/>
      </w:pPr>
      <w:rPr>
        <w:rFonts w:ascii="Symbol" w:hAnsi="Symbol" w:hint="default"/>
        <w:color w:val="4F2683"/>
        <w:sz w:val="22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3178"/>
        </w:tabs>
        <w:ind w:left="3178" w:hanging="342"/>
      </w:pPr>
      <w:rPr>
        <w:rFonts w:ascii="Symbol" w:hAnsi="Symbol" w:hint="default"/>
        <w:color w:val="4F2683"/>
      </w:rPr>
    </w:lvl>
    <w:lvl w:ilvl="2">
      <w:start w:val="1"/>
      <w:numFmt w:val="bullet"/>
      <w:lvlRestart w:val="0"/>
      <w:pStyle w:val="ListBullet3"/>
      <w:lvlText w:val=""/>
      <w:lvlJc w:val="left"/>
      <w:pPr>
        <w:ind w:left="3178" w:firstLine="360"/>
      </w:pPr>
      <w:rPr>
        <w:rFonts w:ascii="Symbol" w:hAnsi="Symbol" w:hint="default"/>
        <w:color w:val="4F2683"/>
      </w:rPr>
    </w:lvl>
    <w:lvl w:ilvl="3">
      <w:start w:val="1"/>
      <w:numFmt w:val="bullet"/>
      <w:pStyle w:val="ListBullet4"/>
      <w:lvlText w:val=""/>
      <w:lvlJc w:val="left"/>
      <w:pPr>
        <w:ind w:left="2858" w:hanging="360"/>
      </w:pPr>
      <w:rPr>
        <w:rFonts w:ascii="Wingdings" w:hAnsi="Wingdings" w:hint="default"/>
        <w:color w:val="232975"/>
      </w:rPr>
    </w:lvl>
    <w:lvl w:ilvl="4">
      <w:start w:val="1"/>
      <w:numFmt w:val="bullet"/>
      <w:pStyle w:val="ListBullet5"/>
      <w:lvlText w:val=""/>
      <w:lvlJc w:val="left"/>
      <w:pPr>
        <w:ind w:left="3218" w:hanging="360"/>
      </w:pPr>
      <w:rPr>
        <w:rFonts w:ascii="Wingdings" w:hAnsi="Wingdings" w:hint="default"/>
        <w:color w:val="232975"/>
      </w:rPr>
    </w:lvl>
    <w:lvl w:ilvl="5">
      <w:start w:val="1"/>
      <w:numFmt w:val="none"/>
      <w:lvlText w:val=""/>
      <w:lvlJc w:val="left"/>
      <w:pPr>
        <w:ind w:left="357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393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42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4658" w:hanging="360"/>
      </w:pPr>
      <w:rPr>
        <w:rFonts w:hint="default"/>
      </w:rPr>
    </w:lvl>
  </w:abstractNum>
  <w:abstractNum w:abstractNumId="14" w15:restartNumberingAfterBreak="0">
    <w:nsid w:val="772B7CA5"/>
    <w:multiLevelType w:val="hybridMultilevel"/>
    <w:tmpl w:val="9E56C1D0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12"/>
  </w:num>
  <w:num w:numId="12">
    <w:abstractNumId w:val="5"/>
  </w:num>
  <w:num w:numId="13">
    <w:abstractNumId w:val="8"/>
  </w:num>
  <w:num w:numId="14">
    <w:abstractNumId w:val="7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6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0" w:top3HeadingStyles="1" w:visibleStyles="1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4D"/>
    <w:rsid w:val="00002E60"/>
    <w:rsid w:val="00004087"/>
    <w:rsid w:val="00005ACC"/>
    <w:rsid w:val="00005F3D"/>
    <w:rsid w:val="000075FF"/>
    <w:rsid w:val="000122FA"/>
    <w:rsid w:val="00015352"/>
    <w:rsid w:val="00015A4F"/>
    <w:rsid w:val="0001646F"/>
    <w:rsid w:val="0001771D"/>
    <w:rsid w:val="000202E5"/>
    <w:rsid w:val="00022760"/>
    <w:rsid w:val="0002390D"/>
    <w:rsid w:val="00025879"/>
    <w:rsid w:val="00026B00"/>
    <w:rsid w:val="0003041F"/>
    <w:rsid w:val="00031486"/>
    <w:rsid w:val="000316C3"/>
    <w:rsid w:val="00032911"/>
    <w:rsid w:val="00033311"/>
    <w:rsid w:val="00033972"/>
    <w:rsid w:val="00033E88"/>
    <w:rsid w:val="00037437"/>
    <w:rsid w:val="00040B34"/>
    <w:rsid w:val="00040BA5"/>
    <w:rsid w:val="00041081"/>
    <w:rsid w:val="00041790"/>
    <w:rsid w:val="00043842"/>
    <w:rsid w:val="00044AB8"/>
    <w:rsid w:val="0005146C"/>
    <w:rsid w:val="00051F73"/>
    <w:rsid w:val="00054B30"/>
    <w:rsid w:val="00057017"/>
    <w:rsid w:val="00060597"/>
    <w:rsid w:val="00060721"/>
    <w:rsid w:val="00061600"/>
    <w:rsid w:val="0006341B"/>
    <w:rsid w:val="000634E5"/>
    <w:rsid w:val="000657E9"/>
    <w:rsid w:val="00065B45"/>
    <w:rsid w:val="0007184C"/>
    <w:rsid w:val="00072053"/>
    <w:rsid w:val="0007412E"/>
    <w:rsid w:val="0007494E"/>
    <w:rsid w:val="000751DA"/>
    <w:rsid w:val="000825B5"/>
    <w:rsid w:val="00083242"/>
    <w:rsid w:val="00086346"/>
    <w:rsid w:val="00090C02"/>
    <w:rsid w:val="0009165C"/>
    <w:rsid w:val="000918C8"/>
    <w:rsid w:val="00091CFE"/>
    <w:rsid w:val="00093A69"/>
    <w:rsid w:val="00093EF3"/>
    <w:rsid w:val="00095DDA"/>
    <w:rsid w:val="0009620B"/>
    <w:rsid w:val="000976DE"/>
    <w:rsid w:val="000A0849"/>
    <w:rsid w:val="000A0885"/>
    <w:rsid w:val="000A13DC"/>
    <w:rsid w:val="000B0D42"/>
    <w:rsid w:val="000B174E"/>
    <w:rsid w:val="000B3FB0"/>
    <w:rsid w:val="000B485F"/>
    <w:rsid w:val="000B58A9"/>
    <w:rsid w:val="000B5CD8"/>
    <w:rsid w:val="000B5F16"/>
    <w:rsid w:val="000B60E6"/>
    <w:rsid w:val="000C0F82"/>
    <w:rsid w:val="000C2E5A"/>
    <w:rsid w:val="000C2F46"/>
    <w:rsid w:val="000C3465"/>
    <w:rsid w:val="000C6ED8"/>
    <w:rsid w:val="000D08F0"/>
    <w:rsid w:val="000D147A"/>
    <w:rsid w:val="000D5C5E"/>
    <w:rsid w:val="000E2B4F"/>
    <w:rsid w:val="000E2F8F"/>
    <w:rsid w:val="000E4DEB"/>
    <w:rsid w:val="000E7839"/>
    <w:rsid w:val="000F02F3"/>
    <w:rsid w:val="000F0C6F"/>
    <w:rsid w:val="000F27D0"/>
    <w:rsid w:val="000F3DCD"/>
    <w:rsid w:val="000F5E24"/>
    <w:rsid w:val="000F7559"/>
    <w:rsid w:val="00102EEA"/>
    <w:rsid w:val="00106484"/>
    <w:rsid w:val="0010650B"/>
    <w:rsid w:val="001070E2"/>
    <w:rsid w:val="00107795"/>
    <w:rsid w:val="00111AB0"/>
    <w:rsid w:val="0011291F"/>
    <w:rsid w:val="00112C37"/>
    <w:rsid w:val="0011352B"/>
    <w:rsid w:val="00115290"/>
    <w:rsid w:val="00117B08"/>
    <w:rsid w:val="00120252"/>
    <w:rsid w:val="00120495"/>
    <w:rsid w:val="00121AD4"/>
    <w:rsid w:val="00125649"/>
    <w:rsid w:val="00127A6B"/>
    <w:rsid w:val="001327EF"/>
    <w:rsid w:val="00134992"/>
    <w:rsid w:val="00134D6D"/>
    <w:rsid w:val="00135B69"/>
    <w:rsid w:val="001371F3"/>
    <w:rsid w:val="00142FA7"/>
    <w:rsid w:val="00143375"/>
    <w:rsid w:val="00143E85"/>
    <w:rsid w:val="00143FC5"/>
    <w:rsid w:val="00146889"/>
    <w:rsid w:val="00147F79"/>
    <w:rsid w:val="00152E12"/>
    <w:rsid w:val="00153F37"/>
    <w:rsid w:val="001575D5"/>
    <w:rsid w:val="00157CB9"/>
    <w:rsid w:val="00162C70"/>
    <w:rsid w:val="00166A45"/>
    <w:rsid w:val="00166EEB"/>
    <w:rsid w:val="00167371"/>
    <w:rsid w:val="00171E3C"/>
    <w:rsid w:val="00172092"/>
    <w:rsid w:val="0017272E"/>
    <w:rsid w:val="0017409E"/>
    <w:rsid w:val="00174579"/>
    <w:rsid w:val="00174963"/>
    <w:rsid w:val="001756E0"/>
    <w:rsid w:val="001758F4"/>
    <w:rsid w:val="00175A59"/>
    <w:rsid w:val="00176F78"/>
    <w:rsid w:val="0018013F"/>
    <w:rsid w:val="00180CB7"/>
    <w:rsid w:val="00182185"/>
    <w:rsid w:val="00183950"/>
    <w:rsid w:val="00183A9F"/>
    <w:rsid w:val="001853E4"/>
    <w:rsid w:val="0018589C"/>
    <w:rsid w:val="00185A66"/>
    <w:rsid w:val="00190469"/>
    <w:rsid w:val="00195F23"/>
    <w:rsid w:val="001A1834"/>
    <w:rsid w:val="001A22B2"/>
    <w:rsid w:val="001A2E6B"/>
    <w:rsid w:val="001A47E3"/>
    <w:rsid w:val="001A5984"/>
    <w:rsid w:val="001A7DF8"/>
    <w:rsid w:val="001B0B9B"/>
    <w:rsid w:val="001B2787"/>
    <w:rsid w:val="001B3B63"/>
    <w:rsid w:val="001B3CAE"/>
    <w:rsid w:val="001B40D5"/>
    <w:rsid w:val="001B5557"/>
    <w:rsid w:val="001B5983"/>
    <w:rsid w:val="001C1439"/>
    <w:rsid w:val="001C2BB7"/>
    <w:rsid w:val="001C47C4"/>
    <w:rsid w:val="001C5003"/>
    <w:rsid w:val="001C56C3"/>
    <w:rsid w:val="001C59E2"/>
    <w:rsid w:val="001C5B4C"/>
    <w:rsid w:val="001C6610"/>
    <w:rsid w:val="001C6614"/>
    <w:rsid w:val="001D133E"/>
    <w:rsid w:val="001D3929"/>
    <w:rsid w:val="001D46A1"/>
    <w:rsid w:val="001D722C"/>
    <w:rsid w:val="001E0B2C"/>
    <w:rsid w:val="001E18F3"/>
    <w:rsid w:val="001E27CD"/>
    <w:rsid w:val="001E458D"/>
    <w:rsid w:val="001E69CC"/>
    <w:rsid w:val="001F5FB3"/>
    <w:rsid w:val="001F62EF"/>
    <w:rsid w:val="001F6C06"/>
    <w:rsid w:val="001F7ABA"/>
    <w:rsid w:val="001F7C6B"/>
    <w:rsid w:val="0020062C"/>
    <w:rsid w:val="00201589"/>
    <w:rsid w:val="002018A6"/>
    <w:rsid w:val="00201D18"/>
    <w:rsid w:val="00204D4D"/>
    <w:rsid w:val="00212E86"/>
    <w:rsid w:val="0021608D"/>
    <w:rsid w:val="00216396"/>
    <w:rsid w:val="002204E5"/>
    <w:rsid w:val="00220775"/>
    <w:rsid w:val="002229F1"/>
    <w:rsid w:val="00223298"/>
    <w:rsid w:val="0022428C"/>
    <w:rsid w:val="00224418"/>
    <w:rsid w:val="00225A83"/>
    <w:rsid w:val="00227620"/>
    <w:rsid w:val="00227FB2"/>
    <w:rsid w:val="00230C3F"/>
    <w:rsid w:val="002322E5"/>
    <w:rsid w:val="00236782"/>
    <w:rsid w:val="00241B9E"/>
    <w:rsid w:val="00242BBE"/>
    <w:rsid w:val="002431E5"/>
    <w:rsid w:val="002440C3"/>
    <w:rsid w:val="002446C8"/>
    <w:rsid w:val="00244811"/>
    <w:rsid w:val="00244F75"/>
    <w:rsid w:val="00245DBA"/>
    <w:rsid w:val="00245E79"/>
    <w:rsid w:val="00246FD5"/>
    <w:rsid w:val="0024741A"/>
    <w:rsid w:val="00247D48"/>
    <w:rsid w:val="0025017F"/>
    <w:rsid w:val="00251DE5"/>
    <w:rsid w:val="00253891"/>
    <w:rsid w:val="002538D9"/>
    <w:rsid w:val="00255A40"/>
    <w:rsid w:val="00256D19"/>
    <w:rsid w:val="0026032F"/>
    <w:rsid w:val="002605F2"/>
    <w:rsid w:val="0026311B"/>
    <w:rsid w:val="0026364A"/>
    <w:rsid w:val="00264429"/>
    <w:rsid w:val="00265111"/>
    <w:rsid w:val="0026542E"/>
    <w:rsid w:val="00265E73"/>
    <w:rsid w:val="002706F2"/>
    <w:rsid w:val="00270CDF"/>
    <w:rsid w:val="0027145D"/>
    <w:rsid w:val="002717CA"/>
    <w:rsid w:val="00271B69"/>
    <w:rsid w:val="00271D56"/>
    <w:rsid w:val="00274B6A"/>
    <w:rsid w:val="00274E21"/>
    <w:rsid w:val="002805E3"/>
    <w:rsid w:val="00281242"/>
    <w:rsid w:val="0028532F"/>
    <w:rsid w:val="00285CF6"/>
    <w:rsid w:val="00290B3B"/>
    <w:rsid w:val="00292107"/>
    <w:rsid w:val="00292A4D"/>
    <w:rsid w:val="002932EF"/>
    <w:rsid w:val="00294F46"/>
    <w:rsid w:val="0029718D"/>
    <w:rsid w:val="002A0449"/>
    <w:rsid w:val="002A1213"/>
    <w:rsid w:val="002A5223"/>
    <w:rsid w:val="002A70E5"/>
    <w:rsid w:val="002A7E3E"/>
    <w:rsid w:val="002B028F"/>
    <w:rsid w:val="002B1D11"/>
    <w:rsid w:val="002B35D6"/>
    <w:rsid w:val="002B383E"/>
    <w:rsid w:val="002B3955"/>
    <w:rsid w:val="002B4CB5"/>
    <w:rsid w:val="002B54BA"/>
    <w:rsid w:val="002B683C"/>
    <w:rsid w:val="002B7F8F"/>
    <w:rsid w:val="002C0073"/>
    <w:rsid w:val="002C3F3C"/>
    <w:rsid w:val="002C5389"/>
    <w:rsid w:val="002C616E"/>
    <w:rsid w:val="002C6EA5"/>
    <w:rsid w:val="002D2340"/>
    <w:rsid w:val="002D2DDA"/>
    <w:rsid w:val="002D76BA"/>
    <w:rsid w:val="002E0265"/>
    <w:rsid w:val="002E443A"/>
    <w:rsid w:val="002E573D"/>
    <w:rsid w:val="002E5BC0"/>
    <w:rsid w:val="002E65D7"/>
    <w:rsid w:val="002F07BE"/>
    <w:rsid w:val="002F10DC"/>
    <w:rsid w:val="002F2DC4"/>
    <w:rsid w:val="002F368F"/>
    <w:rsid w:val="002F5050"/>
    <w:rsid w:val="002F65E6"/>
    <w:rsid w:val="00301062"/>
    <w:rsid w:val="00302404"/>
    <w:rsid w:val="00303821"/>
    <w:rsid w:val="00304F7E"/>
    <w:rsid w:val="00305D5B"/>
    <w:rsid w:val="0030626C"/>
    <w:rsid w:val="00306DDD"/>
    <w:rsid w:val="003107B8"/>
    <w:rsid w:val="0031352D"/>
    <w:rsid w:val="00315080"/>
    <w:rsid w:val="00317C4D"/>
    <w:rsid w:val="00320C03"/>
    <w:rsid w:val="00324487"/>
    <w:rsid w:val="003267B4"/>
    <w:rsid w:val="00327EF7"/>
    <w:rsid w:val="0033048A"/>
    <w:rsid w:val="00331E9E"/>
    <w:rsid w:val="003363A8"/>
    <w:rsid w:val="00342EFA"/>
    <w:rsid w:val="00344DE8"/>
    <w:rsid w:val="00351CF8"/>
    <w:rsid w:val="00353CE9"/>
    <w:rsid w:val="00354A09"/>
    <w:rsid w:val="003606C3"/>
    <w:rsid w:val="00360B1C"/>
    <w:rsid w:val="00360CC3"/>
    <w:rsid w:val="003616FC"/>
    <w:rsid w:val="00362910"/>
    <w:rsid w:val="00363AB5"/>
    <w:rsid w:val="00364703"/>
    <w:rsid w:val="0036526A"/>
    <w:rsid w:val="003666BE"/>
    <w:rsid w:val="00367CF4"/>
    <w:rsid w:val="0037020F"/>
    <w:rsid w:val="00370C05"/>
    <w:rsid w:val="003711A0"/>
    <w:rsid w:val="00372083"/>
    <w:rsid w:val="003720D0"/>
    <w:rsid w:val="00373D56"/>
    <w:rsid w:val="003748B8"/>
    <w:rsid w:val="003757C8"/>
    <w:rsid w:val="0038083C"/>
    <w:rsid w:val="00382634"/>
    <w:rsid w:val="00384670"/>
    <w:rsid w:val="00390453"/>
    <w:rsid w:val="00392E0C"/>
    <w:rsid w:val="00393110"/>
    <w:rsid w:val="00396889"/>
    <w:rsid w:val="00397D3B"/>
    <w:rsid w:val="003A259F"/>
    <w:rsid w:val="003A322D"/>
    <w:rsid w:val="003A4535"/>
    <w:rsid w:val="003A5B22"/>
    <w:rsid w:val="003A5DC8"/>
    <w:rsid w:val="003B1122"/>
    <w:rsid w:val="003B1856"/>
    <w:rsid w:val="003B1E5B"/>
    <w:rsid w:val="003B2539"/>
    <w:rsid w:val="003B2C0B"/>
    <w:rsid w:val="003B34DE"/>
    <w:rsid w:val="003B6C2E"/>
    <w:rsid w:val="003B6CE0"/>
    <w:rsid w:val="003B721B"/>
    <w:rsid w:val="003B73F3"/>
    <w:rsid w:val="003C14E7"/>
    <w:rsid w:val="003C374D"/>
    <w:rsid w:val="003C45F6"/>
    <w:rsid w:val="003C5091"/>
    <w:rsid w:val="003C5BEA"/>
    <w:rsid w:val="003D018A"/>
    <w:rsid w:val="003D52BE"/>
    <w:rsid w:val="003D57F1"/>
    <w:rsid w:val="003D58AF"/>
    <w:rsid w:val="003D6014"/>
    <w:rsid w:val="003D6348"/>
    <w:rsid w:val="003D6362"/>
    <w:rsid w:val="003D79E9"/>
    <w:rsid w:val="003E16AB"/>
    <w:rsid w:val="003E1CDA"/>
    <w:rsid w:val="003E2242"/>
    <w:rsid w:val="003E3272"/>
    <w:rsid w:val="003E5049"/>
    <w:rsid w:val="003E5EB9"/>
    <w:rsid w:val="003E6952"/>
    <w:rsid w:val="003F0194"/>
    <w:rsid w:val="003F3E10"/>
    <w:rsid w:val="003F5FD3"/>
    <w:rsid w:val="003F697F"/>
    <w:rsid w:val="00407386"/>
    <w:rsid w:val="00411149"/>
    <w:rsid w:val="004112BD"/>
    <w:rsid w:val="004115DA"/>
    <w:rsid w:val="004118F9"/>
    <w:rsid w:val="00413B55"/>
    <w:rsid w:val="004146A7"/>
    <w:rsid w:val="00415EDF"/>
    <w:rsid w:val="0041605D"/>
    <w:rsid w:val="00420C15"/>
    <w:rsid w:val="00421590"/>
    <w:rsid w:val="004217EE"/>
    <w:rsid w:val="00421FE6"/>
    <w:rsid w:val="00422E0C"/>
    <w:rsid w:val="00423E27"/>
    <w:rsid w:val="00424699"/>
    <w:rsid w:val="00424B7A"/>
    <w:rsid w:val="004255D8"/>
    <w:rsid w:val="00425E91"/>
    <w:rsid w:val="00430801"/>
    <w:rsid w:val="0043082F"/>
    <w:rsid w:val="00430A7F"/>
    <w:rsid w:val="00431122"/>
    <w:rsid w:val="00431A96"/>
    <w:rsid w:val="00434692"/>
    <w:rsid w:val="00434992"/>
    <w:rsid w:val="004364F7"/>
    <w:rsid w:val="00436A60"/>
    <w:rsid w:val="004379BC"/>
    <w:rsid w:val="00437D9E"/>
    <w:rsid w:val="00440FD2"/>
    <w:rsid w:val="00443235"/>
    <w:rsid w:val="004446FD"/>
    <w:rsid w:val="00445908"/>
    <w:rsid w:val="00445D27"/>
    <w:rsid w:val="00446645"/>
    <w:rsid w:val="00450D57"/>
    <w:rsid w:val="00450FDA"/>
    <w:rsid w:val="004526A4"/>
    <w:rsid w:val="00453CA3"/>
    <w:rsid w:val="004546BC"/>
    <w:rsid w:val="00454D27"/>
    <w:rsid w:val="00454F62"/>
    <w:rsid w:val="00461633"/>
    <w:rsid w:val="00461756"/>
    <w:rsid w:val="00462C2C"/>
    <w:rsid w:val="004648C4"/>
    <w:rsid w:val="004655AC"/>
    <w:rsid w:val="004665DF"/>
    <w:rsid w:val="00466975"/>
    <w:rsid w:val="00471B52"/>
    <w:rsid w:val="00471C7E"/>
    <w:rsid w:val="00472286"/>
    <w:rsid w:val="004756B1"/>
    <w:rsid w:val="004839E7"/>
    <w:rsid w:val="00484303"/>
    <w:rsid w:val="00484FB0"/>
    <w:rsid w:val="00486888"/>
    <w:rsid w:val="00486AE7"/>
    <w:rsid w:val="00487206"/>
    <w:rsid w:val="00487A1C"/>
    <w:rsid w:val="00490371"/>
    <w:rsid w:val="00492EF7"/>
    <w:rsid w:val="00493A52"/>
    <w:rsid w:val="00494D92"/>
    <w:rsid w:val="004961FB"/>
    <w:rsid w:val="004963FB"/>
    <w:rsid w:val="00497E40"/>
    <w:rsid w:val="004A0092"/>
    <w:rsid w:val="004A22A2"/>
    <w:rsid w:val="004A2A84"/>
    <w:rsid w:val="004A3355"/>
    <w:rsid w:val="004A3F5B"/>
    <w:rsid w:val="004A4212"/>
    <w:rsid w:val="004A4A3B"/>
    <w:rsid w:val="004A52D5"/>
    <w:rsid w:val="004A5E05"/>
    <w:rsid w:val="004A6FD6"/>
    <w:rsid w:val="004A70DD"/>
    <w:rsid w:val="004A79A5"/>
    <w:rsid w:val="004A7B9E"/>
    <w:rsid w:val="004A7BCA"/>
    <w:rsid w:val="004B11CA"/>
    <w:rsid w:val="004B160A"/>
    <w:rsid w:val="004B17C4"/>
    <w:rsid w:val="004B1E52"/>
    <w:rsid w:val="004B2936"/>
    <w:rsid w:val="004B2DE7"/>
    <w:rsid w:val="004B3E46"/>
    <w:rsid w:val="004B42DE"/>
    <w:rsid w:val="004B545D"/>
    <w:rsid w:val="004B6582"/>
    <w:rsid w:val="004B6621"/>
    <w:rsid w:val="004B6684"/>
    <w:rsid w:val="004C061D"/>
    <w:rsid w:val="004C0CDB"/>
    <w:rsid w:val="004C203D"/>
    <w:rsid w:val="004C2175"/>
    <w:rsid w:val="004C356E"/>
    <w:rsid w:val="004C4C6C"/>
    <w:rsid w:val="004C6B1F"/>
    <w:rsid w:val="004D069B"/>
    <w:rsid w:val="004D5E93"/>
    <w:rsid w:val="004E0EDD"/>
    <w:rsid w:val="004E1C53"/>
    <w:rsid w:val="004E7D6D"/>
    <w:rsid w:val="004F1382"/>
    <w:rsid w:val="004F317B"/>
    <w:rsid w:val="004F368F"/>
    <w:rsid w:val="004F5FAA"/>
    <w:rsid w:val="004F6D69"/>
    <w:rsid w:val="00500586"/>
    <w:rsid w:val="005009B3"/>
    <w:rsid w:val="00500F26"/>
    <w:rsid w:val="00501437"/>
    <w:rsid w:val="005039B5"/>
    <w:rsid w:val="00503C37"/>
    <w:rsid w:val="00503F3D"/>
    <w:rsid w:val="005043D8"/>
    <w:rsid w:val="005050EF"/>
    <w:rsid w:val="0050519E"/>
    <w:rsid w:val="00507A37"/>
    <w:rsid w:val="0051066B"/>
    <w:rsid w:val="00511969"/>
    <w:rsid w:val="0051252D"/>
    <w:rsid w:val="00513548"/>
    <w:rsid w:val="00513A03"/>
    <w:rsid w:val="00514EE8"/>
    <w:rsid w:val="0051526B"/>
    <w:rsid w:val="005159B1"/>
    <w:rsid w:val="00515F61"/>
    <w:rsid w:val="00517662"/>
    <w:rsid w:val="00520DB8"/>
    <w:rsid w:val="00521273"/>
    <w:rsid w:val="00521727"/>
    <w:rsid w:val="00523CFD"/>
    <w:rsid w:val="0052411D"/>
    <w:rsid w:val="0052429B"/>
    <w:rsid w:val="005253CB"/>
    <w:rsid w:val="0052566C"/>
    <w:rsid w:val="00525AAF"/>
    <w:rsid w:val="00526CBC"/>
    <w:rsid w:val="005314EE"/>
    <w:rsid w:val="0053251F"/>
    <w:rsid w:val="00535899"/>
    <w:rsid w:val="00537124"/>
    <w:rsid w:val="005373B7"/>
    <w:rsid w:val="00537B1F"/>
    <w:rsid w:val="00540702"/>
    <w:rsid w:val="005427CC"/>
    <w:rsid w:val="005446FE"/>
    <w:rsid w:val="005447AB"/>
    <w:rsid w:val="00546567"/>
    <w:rsid w:val="00546A60"/>
    <w:rsid w:val="00546E9C"/>
    <w:rsid w:val="005538E3"/>
    <w:rsid w:val="005561EE"/>
    <w:rsid w:val="00556E99"/>
    <w:rsid w:val="005571B1"/>
    <w:rsid w:val="00557B11"/>
    <w:rsid w:val="0056010E"/>
    <w:rsid w:val="00560BE6"/>
    <w:rsid w:val="005632F8"/>
    <w:rsid w:val="00563E74"/>
    <w:rsid w:val="00563F3A"/>
    <w:rsid w:val="005646CF"/>
    <w:rsid w:val="00566FDA"/>
    <w:rsid w:val="0057059A"/>
    <w:rsid w:val="00570C5F"/>
    <w:rsid w:val="0057290A"/>
    <w:rsid w:val="00572AA6"/>
    <w:rsid w:val="00572D0C"/>
    <w:rsid w:val="00572E71"/>
    <w:rsid w:val="005743F9"/>
    <w:rsid w:val="0057518F"/>
    <w:rsid w:val="0057655F"/>
    <w:rsid w:val="00576E67"/>
    <w:rsid w:val="005772A5"/>
    <w:rsid w:val="005810F4"/>
    <w:rsid w:val="005815B3"/>
    <w:rsid w:val="00581917"/>
    <w:rsid w:val="00583843"/>
    <w:rsid w:val="00583C99"/>
    <w:rsid w:val="00585F95"/>
    <w:rsid w:val="0058712E"/>
    <w:rsid w:val="005930F5"/>
    <w:rsid w:val="00595130"/>
    <w:rsid w:val="00595360"/>
    <w:rsid w:val="00595617"/>
    <w:rsid w:val="005A1280"/>
    <w:rsid w:val="005A14E6"/>
    <w:rsid w:val="005A150E"/>
    <w:rsid w:val="005A22A1"/>
    <w:rsid w:val="005A5BAA"/>
    <w:rsid w:val="005B3971"/>
    <w:rsid w:val="005B4FEF"/>
    <w:rsid w:val="005B596A"/>
    <w:rsid w:val="005B7257"/>
    <w:rsid w:val="005B758E"/>
    <w:rsid w:val="005C08E0"/>
    <w:rsid w:val="005C344C"/>
    <w:rsid w:val="005C7675"/>
    <w:rsid w:val="005D4860"/>
    <w:rsid w:val="005D49DB"/>
    <w:rsid w:val="005D5965"/>
    <w:rsid w:val="005D59C3"/>
    <w:rsid w:val="005D6C60"/>
    <w:rsid w:val="005E0025"/>
    <w:rsid w:val="005E0127"/>
    <w:rsid w:val="005E1233"/>
    <w:rsid w:val="005E1ADE"/>
    <w:rsid w:val="005E20B2"/>
    <w:rsid w:val="005E218B"/>
    <w:rsid w:val="005E5B11"/>
    <w:rsid w:val="005E627D"/>
    <w:rsid w:val="005E62E7"/>
    <w:rsid w:val="005F124D"/>
    <w:rsid w:val="005F41C8"/>
    <w:rsid w:val="005F516C"/>
    <w:rsid w:val="005F7425"/>
    <w:rsid w:val="0060010F"/>
    <w:rsid w:val="00601BC9"/>
    <w:rsid w:val="00604D14"/>
    <w:rsid w:val="0060696D"/>
    <w:rsid w:val="0060746F"/>
    <w:rsid w:val="0061040C"/>
    <w:rsid w:val="0061094B"/>
    <w:rsid w:val="00610C95"/>
    <w:rsid w:val="006128FC"/>
    <w:rsid w:val="00613967"/>
    <w:rsid w:val="00613CA5"/>
    <w:rsid w:val="00614468"/>
    <w:rsid w:val="00614D12"/>
    <w:rsid w:val="006168F2"/>
    <w:rsid w:val="00616D05"/>
    <w:rsid w:val="00620912"/>
    <w:rsid w:val="006213C2"/>
    <w:rsid w:val="00621C44"/>
    <w:rsid w:val="00625AF7"/>
    <w:rsid w:val="00625D8C"/>
    <w:rsid w:val="00627353"/>
    <w:rsid w:val="0063015B"/>
    <w:rsid w:val="00630E64"/>
    <w:rsid w:val="00632BFC"/>
    <w:rsid w:val="006341FF"/>
    <w:rsid w:val="006353F3"/>
    <w:rsid w:val="00635AB4"/>
    <w:rsid w:val="00635F97"/>
    <w:rsid w:val="00636E40"/>
    <w:rsid w:val="006371F8"/>
    <w:rsid w:val="00644811"/>
    <w:rsid w:val="00645708"/>
    <w:rsid w:val="006463F1"/>
    <w:rsid w:val="006469AB"/>
    <w:rsid w:val="00650F00"/>
    <w:rsid w:val="00651084"/>
    <w:rsid w:val="0065121B"/>
    <w:rsid w:val="00657FAC"/>
    <w:rsid w:val="00660B58"/>
    <w:rsid w:val="00661561"/>
    <w:rsid w:val="006624C5"/>
    <w:rsid w:val="0066335C"/>
    <w:rsid w:val="00664EA0"/>
    <w:rsid w:val="00665A49"/>
    <w:rsid w:val="00667C1C"/>
    <w:rsid w:val="00667EC9"/>
    <w:rsid w:val="006720FE"/>
    <w:rsid w:val="006739A1"/>
    <w:rsid w:val="00673A25"/>
    <w:rsid w:val="006756C9"/>
    <w:rsid w:val="006758B5"/>
    <w:rsid w:val="00682735"/>
    <w:rsid w:val="0068505B"/>
    <w:rsid w:val="0068668F"/>
    <w:rsid w:val="00687217"/>
    <w:rsid w:val="0068757F"/>
    <w:rsid w:val="00692236"/>
    <w:rsid w:val="006922A2"/>
    <w:rsid w:val="00693526"/>
    <w:rsid w:val="00695D11"/>
    <w:rsid w:val="00695E15"/>
    <w:rsid w:val="00696090"/>
    <w:rsid w:val="00696CC3"/>
    <w:rsid w:val="00697AD4"/>
    <w:rsid w:val="006A31C6"/>
    <w:rsid w:val="006A38A3"/>
    <w:rsid w:val="006A6F0F"/>
    <w:rsid w:val="006A7770"/>
    <w:rsid w:val="006A7BF1"/>
    <w:rsid w:val="006B190E"/>
    <w:rsid w:val="006B2398"/>
    <w:rsid w:val="006B28A8"/>
    <w:rsid w:val="006B2B4D"/>
    <w:rsid w:val="006B32DA"/>
    <w:rsid w:val="006B3F70"/>
    <w:rsid w:val="006B607F"/>
    <w:rsid w:val="006B6C38"/>
    <w:rsid w:val="006B7240"/>
    <w:rsid w:val="006B7C0E"/>
    <w:rsid w:val="006C00EF"/>
    <w:rsid w:val="006C15EE"/>
    <w:rsid w:val="006C3CCE"/>
    <w:rsid w:val="006C6B3A"/>
    <w:rsid w:val="006C7348"/>
    <w:rsid w:val="006C7843"/>
    <w:rsid w:val="006C786B"/>
    <w:rsid w:val="006D157C"/>
    <w:rsid w:val="006D58D1"/>
    <w:rsid w:val="006D5A80"/>
    <w:rsid w:val="006D6450"/>
    <w:rsid w:val="006D7EE0"/>
    <w:rsid w:val="006E03BD"/>
    <w:rsid w:val="006E072F"/>
    <w:rsid w:val="006E3528"/>
    <w:rsid w:val="006E3958"/>
    <w:rsid w:val="006E6311"/>
    <w:rsid w:val="006E6D63"/>
    <w:rsid w:val="006F01F8"/>
    <w:rsid w:val="006F2F50"/>
    <w:rsid w:val="006F49E7"/>
    <w:rsid w:val="00702742"/>
    <w:rsid w:val="00702E97"/>
    <w:rsid w:val="00703BCD"/>
    <w:rsid w:val="00703D7B"/>
    <w:rsid w:val="007049B6"/>
    <w:rsid w:val="00704BF9"/>
    <w:rsid w:val="00704F0D"/>
    <w:rsid w:val="00704F41"/>
    <w:rsid w:val="007129AF"/>
    <w:rsid w:val="00713512"/>
    <w:rsid w:val="00713640"/>
    <w:rsid w:val="00713A4B"/>
    <w:rsid w:val="007154B8"/>
    <w:rsid w:val="00715B28"/>
    <w:rsid w:val="00716255"/>
    <w:rsid w:val="007166E7"/>
    <w:rsid w:val="00721887"/>
    <w:rsid w:val="007218F9"/>
    <w:rsid w:val="007226D7"/>
    <w:rsid w:val="00726CBB"/>
    <w:rsid w:val="00726DB8"/>
    <w:rsid w:val="007300E3"/>
    <w:rsid w:val="00730ADE"/>
    <w:rsid w:val="00730BD0"/>
    <w:rsid w:val="00732967"/>
    <w:rsid w:val="00735EFE"/>
    <w:rsid w:val="007363B5"/>
    <w:rsid w:val="0073666D"/>
    <w:rsid w:val="00736C97"/>
    <w:rsid w:val="00737443"/>
    <w:rsid w:val="00737657"/>
    <w:rsid w:val="00737F86"/>
    <w:rsid w:val="007405BF"/>
    <w:rsid w:val="00741467"/>
    <w:rsid w:val="007427DF"/>
    <w:rsid w:val="00744465"/>
    <w:rsid w:val="00744682"/>
    <w:rsid w:val="00747476"/>
    <w:rsid w:val="007519B0"/>
    <w:rsid w:val="007525DE"/>
    <w:rsid w:val="0075275B"/>
    <w:rsid w:val="007529FE"/>
    <w:rsid w:val="007536E5"/>
    <w:rsid w:val="00753A26"/>
    <w:rsid w:val="007549C4"/>
    <w:rsid w:val="00756741"/>
    <w:rsid w:val="00757F8E"/>
    <w:rsid w:val="00764B89"/>
    <w:rsid w:val="00764E1B"/>
    <w:rsid w:val="00766A9B"/>
    <w:rsid w:val="007712B5"/>
    <w:rsid w:val="00773907"/>
    <w:rsid w:val="00774F90"/>
    <w:rsid w:val="00776394"/>
    <w:rsid w:val="007813C4"/>
    <w:rsid w:val="00782491"/>
    <w:rsid w:val="00782771"/>
    <w:rsid w:val="00782C96"/>
    <w:rsid w:val="00783FEE"/>
    <w:rsid w:val="00786583"/>
    <w:rsid w:val="00790F2D"/>
    <w:rsid w:val="00791AF9"/>
    <w:rsid w:val="00791F0A"/>
    <w:rsid w:val="00792216"/>
    <w:rsid w:val="00793B6E"/>
    <w:rsid w:val="007940DD"/>
    <w:rsid w:val="00794829"/>
    <w:rsid w:val="00794EA3"/>
    <w:rsid w:val="00795504"/>
    <w:rsid w:val="007960A1"/>
    <w:rsid w:val="0079655A"/>
    <w:rsid w:val="00796686"/>
    <w:rsid w:val="007A05ED"/>
    <w:rsid w:val="007A1468"/>
    <w:rsid w:val="007A2059"/>
    <w:rsid w:val="007A22F8"/>
    <w:rsid w:val="007A58EC"/>
    <w:rsid w:val="007A78FE"/>
    <w:rsid w:val="007B0C03"/>
    <w:rsid w:val="007B13DE"/>
    <w:rsid w:val="007B2D64"/>
    <w:rsid w:val="007B47F5"/>
    <w:rsid w:val="007B6460"/>
    <w:rsid w:val="007B6DE5"/>
    <w:rsid w:val="007B6E40"/>
    <w:rsid w:val="007C21AB"/>
    <w:rsid w:val="007C21F2"/>
    <w:rsid w:val="007C2FC0"/>
    <w:rsid w:val="007C4585"/>
    <w:rsid w:val="007D16AD"/>
    <w:rsid w:val="007D1F94"/>
    <w:rsid w:val="007D348C"/>
    <w:rsid w:val="007D36BF"/>
    <w:rsid w:val="007D42BF"/>
    <w:rsid w:val="007D533F"/>
    <w:rsid w:val="007D7CDF"/>
    <w:rsid w:val="007E0A9A"/>
    <w:rsid w:val="007E142A"/>
    <w:rsid w:val="007E27F0"/>
    <w:rsid w:val="007E55AE"/>
    <w:rsid w:val="007E56E9"/>
    <w:rsid w:val="007E571F"/>
    <w:rsid w:val="007F0DEC"/>
    <w:rsid w:val="007F1257"/>
    <w:rsid w:val="007F29D3"/>
    <w:rsid w:val="007F302F"/>
    <w:rsid w:val="007F7F18"/>
    <w:rsid w:val="008004A8"/>
    <w:rsid w:val="008020E1"/>
    <w:rsid w:val="008039E1"/>
    <w:rsid w:val="0080593D"/>
    <w:rsid w:val="00806632"/>
    <w:rsid w:val="00807486"/>
    <w:rsid w:val="00807970"/>
    <w:rsid w:val="008100F2"/>
    <w:rsid w:val="00810768"/>
    <w:rsid w:val="008112E0"/>
    <w:rsid w:val="008117D9"/>
    <w:rsid w:val="00811BA1"/>
    <w:rsid w:val="00812410"/>
    <w:rsid w:val="0081514F"/>
    <w:rsid w:val="00820A28"/>
    <w:rsid w:val="00823348"/>
    <w:rsid w:val="00823B57"/>
    <w:rsid w:val="00826139"/>
    <w:rsid w:val="008277B2"/>
    <w:rsid w:val="00831E49"/>
    <w:rsid w:val="00835824"/>
    <w:rsid w:val="0083587E"/>
    <w:rsid w:val="008360E4"/>
    <w:rsid w:val="00837087"/>
    <w:rsid w:val="008402F9"/>
    <w:rsid w:val="0084120F"/>
    <w:rsid w:val="00841597"/>
    <w:rsid w:val="0084218C"/>
    <w:rsid w:val="008436F4"/>
    <w:rsid w:val="008444D9"/>
    <w:rsid w:val="00845C1F"/>
    <w:rsid w:val="0084614C"/>
    <w:rsid w:val="008510EA"/>
    <w:rsid w:val="00854722"/>
    <w:rsid w:val="00854838"/>
    <w:rsid w:val="00856463"/>
    <w:rsid w:val="00857577"/>
    <w:rsid w:val="0086058D"/>
    <w:rsid w:val="00866222"/>
    <w:rsid w:val="0086648E"/>
    <w:rsid w:val="008676F9"/>
    <w:rsid w:val="00867A74"/>
    <w:rsid w:val="0087130B"/>
    <w:rsid w:val="00871D96"/>
    <w:rsid w:val="008726F2"/>
    <w:rsid w:val="008739C8"/>
    <w:rsid w:val="00873B4C"/>
    <w:rsid w:val="00875BF9"/>
    <w:rsid w:val="00876F15"/>
    <w:rsid w:val="00877776"/>
    <w:rsid w:val="008801E3"/>
    <w:rsid w:val="00880B77"/>
    <w:rsid w:val="00881AF3"/>
    <w:rsid w:val="00881CB9"/>
    <w:rsid w:val="0088259A"/>
    <w:rsid w:val="00883A99"/>
    <w:rsid w:val="008850E3"/>
    <w:rsid w:val="00887287"/>
    <w:rsid w:val="00892528"/>
    <w:rsid w:val="0089684C"/>
    <w:rsid w:val="008969DF"/>
    <w:rsid w:val="008A0CCD"/>
    <w:rsid w:val="008A15E2"/>
    <w:rsid w:val="008A2649"/>
    <w:rsid w:val="008A2D0B"/>
    <w:rsid w:val="008A381F"/>
    <w:rsid w:val="008A3EBF"/>
    <w:rsid w:val="008A5F55"/>
    <w:rsid w:val="008B0669"/>
    <w:rsid w:val="008B1072"/>
    <w:rsid w:val="008B244F"/>
    <w:rsid w:val="008B295C"/>
    <w:rsid w:val="008B2B2B"/>
    <w:rsid w:val="008B31EB"/>
    <w:rsid w:val="008B3B1E"/>
    <w:rsid w:val="008C079C"/>
    <w:rsid w:val="008C2F8C"/>
    <w:rsid w:val="008C4220"/>
    <w:rsid w:val="008C64DD"/>
    <w:rsid w:val="008C6584"/>
    <w:rsid w:val="008C6796"/>
    <w:rsid w:val="008D005C"/>
    <w:rsid w:val="008D255B"/>
    <w:rsid w:val="008D28CB"/>
    <w:rsid w:val="008D414B"/>
    <w:rsid w:val="008D4A6F"/>
    <w:rsid w:val="008D66FB"/>
    <w:rsid w:val="008D7F9B"/>
    <w:rsid w:val="008E0DD3"/>
    <w:rsid w:val="008E23EC"/>
    <w:rsid w:val="008E2AEC"/>
    <w:rsid w:val="008E3080"/>
    <w:rsid w:val="008E4038"/>
    <w:rsid w:val="008E7C4B"/>
    <w:rsid w:val="008F04CE"/>
    <w:rsid w:val="008F12F3"/>
    <w:rsid w:val="008F1828"/>
    <w:rsid w:val="008F19A7"/>
    <w:rsid w:val="008F3DA4"/>
    <w:rsid w:val="008F3FEF"/>
    <w:rsid w:val="008F4BA2"/>
    <w:rsid w:val="008F69F3"/>
    <w:rsid w:val="009010D0"/>
    <w:rsid w:val="00901E59"/>
    <w:rsid w:val="009028F9"/>
    <w:rsid w:val="00903494"/>
    <w:rsid w:val="00903734"/>
    <w:rsid w:val="00903C41"/>
    <w:rsid w:val="00904C07"/>
    <w:rsid w:val="009067F8"/>
    <w:rsid w:val="00906E8E"/>
    <w:rsid w:val="009135CA"/>
    <w:rsid w:val="00914593"/>
    <w:rsid w:val="0092092D"/>
    <w:rsid w:val="00921CC6"/>
    <w:rsid w:val="00921D9E"/>
    <w:rsid w:val="00925EF6"/>
    <w:rsid w:val="00927ADD"/>
    <w:rsid w:val="00927EFB"/>
    <w:rsid w:val="00930419"/>
    <w:rsid w:val="0093077D"/>
    <w:rsid w:val="0093354D"/>
    <w:rsid w:val="00934B83"/>
    <w:rsid w:val="00934DA6"/>
    <w:rsid w:val="00937024"/>
    <w:rsid w:val="0093712E"/>
    <w:rsid w:val="00940732"/>
    <w:rsid w:val="00940D99"/>
    <w:rsid w:val="0094327D"/>
    <w:rsid w:val="00944594"/>
    <w:rsid w:val="00945E65"/>
    <w:rsid w:val="009468CD"/>
    <w:rsid w:val="009503E2"/>
    <w:rsid w:val="009503FA"/>
    <w:rsid w:val="0095064E"/>
    <w:rsid w:val="00951AF2"/>
    <w:rsid w:val="00951DB2"/>
    <w:rsid w:val="0095522A"/>
    <w:rsid w:val="00960950"/>
    <w:rsid w:val="00960DE9"/>
    <w:rsid w:val="009618B6"/>
    <w:rsid w:val="00961A87"/>
    <w:rsid w:val="00962F3A"/>
    <w:rsid w:val="0096353E"/>
    <w:rsid w:val="00964566"/>
    <w:rsid w:val="00965B19"/>
    <w:rsid w:val="0096750D"/>
    <w:rsid w:val="00970A5F"/>
    <w:rsid w:val="00971CA8"/>
    <w:rsid w:val="00972CFB"/>
    <w:rsid w:val="0097332C"/>
    <w:rsid w:val="00975019"/>
    <w:rsid w:val="00976711"/>
    <w:rsid w:val="00980EC3"/>
    <w:rsid w:val="0098482C"/>
    <w:rsid w:val="00984D32"/>
    <w:rsid w:val="009903BE"/>
    <w:rsid w:val="009910B2"/>
    <w:rsid w:val="00991E35"/>
    <w:rsid w:val="0099228A"/>
    <w:rsid w:val="00993A4D"/>
    <w:rsid w:val="009977CF"/>
    <w:rsid w:val="009A02DE"/>
    <w:rsid w:val="009A0DBA"/>
    <w:rsid w:val="009A249D"/>
    <w:rsid w:val="009A4795"/>
    <w:rsid w:val="009A6295"/>
    <w:rsid w:val="009B3D08"/>
    <w:rsid w:val="009B445D"/>
    <w:rsid w:val="009B527E"/>
    <w:rsid w:val="009B5D25"/>
    <w:rsid w:val="009B6C21"/>
    <w:rsid w:val="009C0683"/>
    <w:rsid w:val="009C2840"/>
    <w:rsid w:val="009C343F"/>
    <w:rsid w:val="009C51FF"/>
    <w:rsid w:val="009C5CA7"/>
    <w:rsid w:val="009C6FBA"/>
    <w:rsid w:val="009C7067"/>
    <w:rsid w:val="009D044B"/>
    <w:rsid w:val="009D110A"/>
    <w:rsid w:val="009D39D6"/>
    <w:rsid w:val="009D3CD9"/>
    <w:rsid w:val="009D7D34"/>
    <w:rsid w:val="009E1387"/>
    <w:rsid w:val="009E4F45"/>
    <w:rsid w:val="009E5093"/>
    <w:rsid w:val="009E5B41"/>
    <w:rsid w:val="009E5F30"/>
    <w:rsid w:val="009E73C3"/>
    <w:rsid w:val="009F1DB4"/>
    <w:rsid w:val="009F2765"/>
    <w:rsid w:val="009F2D5A"/>
    <w:rsid w:val="009F3A4E"/>
    <w:rsid w:val="009F5B14"/>
    <w:rsid w:val="009F79BC"/>
    <w:rsid w:val="00A00AA6"/>
    <w:rsid w:val="00A02D59"/>
    <w:rsid w:val="00A031CE"/>
    <w:rsid w:val="00A1004F"/>
    <w:rsid w:val="00A124EF"/>
    <w:rsid w:val="00A144DE"/>
    <w:rsid w:val="00A161BA"/>
    <w:rsid w:val="00A17067"/>
    <w:rsid w:val="00A219DE"/>
    <w:rsid w:val="00A22479"/>
    <w:rsid w:val="00A24489"/>
    <w:rsid w:val="00A24749"/>
    <w:rsid w:val="00A24AE9"/>
    <w:rsid w:val="00A2752D"/>
    <w:rsid w:val="00A27CB9"/>
    <w:rsid w:val="00A315F9"/>
    <w:rsid w:val="00A32CE0"/>
    <w:rsid w:val="00A335B2"/>
    <w:rsid w:val="00A3754F"/>
    <w:rsid w:val="00A37751"/>
    <w:rsid w:val="00A41ECF"/>
    <w:rsid w:val="00A4213F"/>
    <w:rsid w:val="00A43FAB"/>
    <w:rsid w:val="00A44034"/>
    <w:rsid w:val="00A448C8"/>
    <w:rsid w:val="00A45B8B"/>
    <w:rsid w:val="00A5029A"/>
    <w:rsid w:val="00A55646"/>
    <w:rsid w:val="00A56489"/>
    <w:rsid w:val="00A57B7D"/>
    <w:rsid w:val="00A57EE1"/>
    <w:rsid w:val="00A60E83"/>
    <w:rsid w:val="00A618EB"/>
    <w:rsid w:val="00A619E5"/>
    <w:rsid w:val="00A61E89"/>
    <w:rsid w:val="00A635D5"/>
    <w:rsid w:val="00A63B49"/>
    <w:rsid w:val="00A657A6"/>
    <w:rsid w:val="00A66528"/>
    <w:rsid w:val="00A66D21"/>
    <w:rsid w:val="00A671BF"/>
    <w:rsid w:val="00A678D2"/>
    <w:rsid w:val="00A70458"/>
    <w:rsid w:val="00A70819"/>
    <w:rsid w:val="00A7239F"/>
    <w:rsid w:val="00A72D82"/>
    <w:rsid w:val="00A74C27"/>
    <w:rsid w:val="00A80941"/>
    <w:rsid w:val="00A80BC5"/>
    <w:rsid w:val="00A82C1A"/>
    <w:rsid w:val="00A83B52"/>
    <w:rsid w:val="00A84747"/>
    <w:rsid w:val="00A85752"/>
    <w:rsid w:val="00A90573"/>
    <w:rsid w:val="00A91172"/>
    <w:rsid w:val="00A95507"/>
    <w:rsid w:val="00A9712B"/>
    <w:rsid w:val="00A9786E"/>
    <w:rsid w:val="00AB05EF"/>
    <w:rsid w:val="00AB1443"/>
    <w:rsid w:val="00AB2B5B"/>
    <w:rsid w:val="00AB3C32"/>
    <w:rsid w:val="00AB4E21"/>
    <w:rsid w:val="00AB5722"/>
    <w:rsid w:val="00AC0D22"/>
    <w:rsid w:val="00AC4CCB"/>
    <w:rsid w:val="00AC4DCC"/>
    <w:rsid w:val="00AC5713"/>
    <w:rsid w:val="00AC6A3C"/>
    <w:rsid w:val="00AC7561"/>
    <w:rsid w:val="00AD05FF"/>
    <w:rsid w:val="00AD0F33"/>
    <w:rsid w:val="00AD1227"/>
    <w:rsid w:val="00AD2061"/>
    <w:rsid w:val="00AD262D"/>
    <w:rsid w:val="00AD3D78"/>
    <w:rsid w:val="00AD558A"/>
    <w:rsid w:val="00AD56E5"/>
    <w:rsid w:val="00AD6FC0"/>
    <w:rsid w:val="00AD7D6C"/>
    <w:rsid w:val="00AE0A0D"/>
    <w:rsid w:val="00AE0F2C"/>
    <w:rsid w:val="00AE225C"/>
    <w:rsid w:val="00AE4EB9"/>
    <w:rsid w:val="00AF1792"/>
    <w:rsid w:val="00AF1E59"/>
    <w:rsid w:val="00AF3A7E"/>
    <w:rsid w:val="00AF3AEE"/>
    <w:rsid w:val="00AF47DC"/>
    <w:rsid w:val="00AF5C4E"/>
    <w:rsid w:val="00AF7097"/>
    <w:rsid w:val="00B0273F"/>
    <w:rsid w:val="00B029A2"/>
    <w:rsid w:val="00B04641"/>
    <w:rsid w:val="00B04B5C"/>
    <w:rsid w:val="00B111B9"/>
    <w:rsid w:val="00B1315F"/>
    <w:rsid w:val="00B157CF"/>
    <w:rsid w:val="00B21BD6"/>
    <w:rsid w:val="00B251EF"/>
    <w:rsid w:val="00B2583A"/>
    <w:rsid w:val="00B273B3"/>
    <w:rsid w:val="00B27637"/>
    <w:rsid w:val="00B27D44"/>
    <w:rsid w:val="00B30116"/>
    <w:rsid w:val="00B33EF1"/>
    <w:rsid w:val="00B33F1D"/>
    <w:rsid w:val="00B3686F"/>
    <w:rsid w:val="00B37F50"/>
    <w:rsid w:val="00B4177C"/>
    <w:rsid w:val="00B433A9"/>
    <w:rsid w:val="00B43CCA"/>
    <w:rsid w:val="00B4486B"/>
    <w:rsid w:val="00B466CA"/>
    <w:rsid w:val="00B504CC"/>
    <w:rsid w:val="00B50806"/>
    <w:rsid w:val="00B52208"/>
    <w:rsid w:val="00B53B6F"/>
    <w:rsid w:val="00B553AE"/>
    <w:rsid w:val="00B55984"/>
    <w:rsid w:val="00B60B1B"/>
    <w:rsid w:val="00B619D8"/>
    <w:rsid w:val="00B622A6"/>
    <w:rsid w:val="00B63900"/>
    <w:rsid w:val="00B64C60"/>
    <w:rsid w:val="00B652CE"/>
    <w:rsid w:val="00B65436"/>
    <w:rsid w:val="00B659DD"/>
    <w:rsid w:val="00B67024"/>
    <w:rsid w:val="00B6747D"/>
    <w:rsid w:val="00B70C69"/>
    <w:rsid w:val="00B714A7"/>
    <w:rsid w:val="00B71728"/>
    <w:rsid w:val="00B7250A"/>
    <w:rsid w:val="00B74377"/>
    <w:rsid w:val="00B747B7"/>
    <w:rsid w:val="00B8196E"/>
    <w:rsid w:val="00B82664"/>
    <w:rsid w:val="00B850CB"/>
    <w:rsid w:val="00B943C5"/>
    <w:rsid w:val="00BA30AD"/>
    <w:rsid w:val="00BA4B58"/>
    <w:rsid w:val="00BA55CB"/>
    <w:rsid w:val="00BB1DDE"/>
    <w:rsid w:val="00BB6172"/>
    <w:rsid w:val="00BB6FBC"/>
    <w:rsid w:val="00BC1DBD"/>
    <w:rsid w:val="00BC2868"/>
    <w:rsid w:val="00BC3874"/>
    <w:rsid w:val="00BC3D89"/>
    <w:rsid w:val="00BC4233"/>
    <w:rsid w:val="00BC513D"/>
    <w:rsid w:val="00BC600F"/>
    <w:rsid w:val="00BC6110"/>
    <w:rsid w:val="00BD081F"/>
    <w:rsid w:val="00BD17AE"/>
    <w:rsid w:val="00BD7621"/>
    <w:rsid w:val="00BE0437"/>
    <w:rsid w:val="00BE252B"/>
    <w:rsid w:val="00BE344C"/>
    <w:rsid w:val="00BE4202"/>
    <w:rsid w:val="00BE670F"/>
    <w:rsid w:val="00BF22A9"/>
    <w:rsid w:val="00BF3BD5"/>
    <w:rsid w:val="00BF5426"/>
    <w:rsid w:val="00BF5D62"/>
    <w:rsid w:val="00C0138A"/>
    <w:rsid w:val="00C02712"/>
    <w:rsid w:val="00C07F80"/>
    <w:rsid w:val="00C100B7"/>
    <w:rsid w:val="00C1240F"/>
    <w:rsid w:val="00C12AD3"/>
    <w:rsid w:val="00C142CF"/>
    <w:rsid w:val="00C16CB2"/>
    <w:rsid w:val="00C17CFA"/>
    <w:rsid w:val="00C20167"/>
    <w:rsid w:val="00C2151A"/>
    <w:rsid w:val="00C21819"/>
    <w:rsid w:val="00C22505"/>
    <w:rsid w:val="00C22565"/>
    <w:rsid w:val="00C26ACB"/>
    <w:rsid w:val="00C33828"/>
    <w:rsid w:val="00C35633"/>
    <w:rsid w:val="00C37FBD"/>
    <w:rsid w:val="00C40DDC"/>
    <w:rsid w:val="00C4120E"/>
    <w:rsid w:val="00C41A61"/>
    <w:rsid w:val="00C42D0D"/>
    <w:rsid w:val="00C434FD"/>
    <w:rsid w:val="00C4431F"/>
    <w:rsid w:val="00C45BCE"/>
    <w:rsid w:val="00C468F6"/>
    <w:rsid w:val="00C46B03"/>
    <w:rsid w:val="00C47E6F"/>
    <w:rsid w:val="00C52B37"/>
    <w:rsid w:val="00C657D7"/>
    <w:rsid w:val="00C66134"/>
    <w:rsid w:val="00C67BD4"/>
    <w:rsid w:val="00C67EF6"/>
    <w:rsid w:val="00C728D4"/>
    <w:rsid w:val="00C73AF3"/>
    <w:rsid w:val="00C756CB"/>
    <w:rsid w:val="00C759F0"/>
    <w:rsid w:val="00C75D80"/>
    <w:rsid w:val="00C76425"/>
    <w:rsid w:val="00C8008A"/>
    <w:rsid w:val="00C80C3D"/>
    <w:rsid w:val="00C834D7"/>
    <w:rsid w:val="00C83D76"/>
    <w:rsid w:val="00C84267"/>
    <w:rsid w:val="00C849F1"/>
    <w:rsid w:val="00C84BE8"/>
    <w:rsid w:val="00C84ED5"/>
    <w:rsid w:val="00C8530B"/>
    <w:rsid w:val="00C86C22"/>
    <w:rsid w:val="00C86F80"/>
    <w:rsid w:val="00C87B1F"/>
    <w:rsid w:val="00C917FF"/>
    <w:rsid w:val="00C93C8F"/>
    <w:rsid w:val="00C95962"/>
    <w:rsid w:val="00C97C36"/>
    <w:rsid w:val="00C97D03"/>
    <w:rsid w:val="00CA01C4"/>
    <w:rsid w:val="00CA2F03"/>
    <w:rsid w:val="00CA54A7"/>
    <w:rsid w:val="00CB1D4F"/>
    <w:rsid w:val="00CB22A5"/>
    <w:rsid w:val="00CB45AB"/>
    <w:rsid w:val="00CB5E8E"/>
    <w:rsid w:val="00CB7595"/>
    <w:rsid w:val="00CB7C5E"/>
    <w:rsid w:val="00CC0AAC"/>
    <w:rsid w:val="00CC1DF2"/>
    <w:rsid w:val="00CC7EDF"/>
    <w:rsid w:val="00CD1670"/>
    <w:rsid w:val="00CD25CD"/>
    <w:rsid w:val="00CD27F0"/>
    <w:rsid w:val="00CD3F8D"/>
    <w:rsid w:val="00CD54B2"/>
    <w:rsid w:val="00CD5C8D"/>
    <w:rsid w:val="00CE01E2"/>
    <w:rsid w:val="00CE052B"/>
    <w:rsid w:val="00CE0664"/>
    <w:rsid w:val="00CE0C80"/>
    <w:rsid w:val="00CE1511"/>
    <w:rsid w:val="00CE1525"/>
    <w:rsid w:val="00CE5D74"/>
    <w:rsid w:val="00CE78B5"/>
    <w:rsid w:val="00CF2644"/>
    <w:rsid w:val="00CF54D3"/>
    <w:rsid w:val="00CF6598"/>
    <w:rsid w:val="00CF6FD5"/>
    <w:rsid w:val="00D002A9"/>
    <w:rsid w:val="00D00F27"/>
    <w:rsid w:val="00D01BB3"/>
    <w:rsid w:val="00D03EB4"/>
    <w:rsid w:val="00D066D8"/>
    <w:rsid w:val="00D125CC"/>
    <w:rsid w:val="00D12A75"/>
    <w:rsid w:val="00D12B4A"/>
    <w:rsid w:val="00D13B7F"/>
    <w:rsid w:val="00D14611"/>
    <w:rsid w:val="00D147A7"/>
    <w:rsid w:val="00D1682D"/>
    <w:rsid w:val="00D16F17"/>
    <w:rsid w:val="00D17F3B"/>
    <w:rsid w:val="00D2004C"/>
    <w:rsid w:val="00D22049"/>
    <w:rsid w:val="00D2709F"/>
    <w:rsid w:val="00D27953"/>
    <w:rsid w:val="00D30948"/>
    <w:rsid w:val="00D324D2"/>
    <w:rsid w:val="00D33181"/>
    <w:rsid w:val="00D3422F"/>
    <w:rsid w:val="00D37230"/>
    <w:rsid w:val="00D37B78"/>
    <w:rsid w:val="00D4327C"/>
    <w:rsid w:val="00D44EF3"/>
    <w:rsid w:val="00D45333"/>
    <w:rsid w:val="00D4545F"/>
    <w:rsid w:val="00D55326"/>
    <w:rsid w:val="00D55670"/>
    <w:rsid w:val="00D578BC"/>
    <w:rsid w:val="00D6043F"/>
    <w:rsid w:val="00D607EB"/>
    <w:rsid w:val="00D61180"/>
    <w:rsid w:val="00D623ED"/>
    <w:rsid w:val="00D62BA1"/>
    <w:rsid w:val="00D63D86"/>
    <w:rsid w:val="00D64838"/>
    <w:rsid w:val="00D6571E"/>
    <w:rsid w:val="00D65BDE"/>
    <w:rsid w:val="00D66DC5"/>
    <w:rsid w:val="00D67907"/>
    <w:rsid w:val="00D706CB"/>
    <w:rsid w:val="00D71D0F"/>
    <w:rsid w:val="00D72299"/>
    <w:rsid w:val="00D724A8"/>
    <w:rsid w:val="00D73497"/>
    <w:rsid w:val="00D74751"/>
    <w:rsid w:val="00D75130"/>
    <w:rsid w:val="00D7620E"/>
    <w:rsid w:val="00D81612"/>
    <w:rsid w:val="00D8358F"/>
    <w:rsid w:val="00D83BCC"/>
    <w:rsid w:val="00D91B98"/>
    <w:rsid w:val="00D927CF"/>
    <w:rsid w:val="00D939A0"/>
    <w:rsid w:val="00D94861"/>
    <w:rsid w:val="00D955FF"/>
    <w:rsid w:val="00D96605"/>
    <w:rsid w:val="00D97D06"/>
    <w:rsid w:val="00DA0A66"/>
    <w:rsid w:val="00DA22BA"/>
    <w:rsid w:val="00DA296A"/>
    <w:rsid w:val="00DA35BE"/>
    <w:rsid w:val="00DA60E8"/>
    <w:rsid w:val="00DA6CFF"/>
    <w:rsid w:val="00DA6FD1"/>
    <w:rsid w:val="00DA7699"/>
    <w:rsid w:val="00DB22ED"/>
    <w:rsid w:val="00DB3C66"/>
    <w:rsid w:val="00DB469F"/>
    <w:rsid w:val="00DC2CE7"/>
    <w:rsid w:val="00DC3132"/>
    <w:rsid w:val="00DC432D"/>
    <w:rsid w:val="00DC57B5"/>
    <w:rsid w:val="00DC5B66"/>
    <w:rsid w:val="00DC5D16"/>
    <w:rsid w:val="00DD0D9F"/>
    <w:rsid w:val="00DD0F44"/>
    <w:rsid w:val="00DD284A"/>
    <w:rsid w:val="00DD5185"/>
    <w:rsid w:val="00DE2105"/>
    <w:rsid w:val="00DE2427"/>
    <w:rsid w:val="00DE49A3"/>
    <w:rsid w:val="00DE5D54"/>
    <w:rsid w:val="00DE637E"/>
    <w:rsid w:val="00DE75F9"/>
    <w:rsid w:val="00DF1A49"/>
    <w:rsid w:val="00DF48FF"/>
    <w:rsid w:val="00DF6756"/>
    <w:rsid w:val="00DF7641"/>
    <w:rsid w:val="00DF7B48"/>
    <w:rsid w:val="00E0199E"/>
    <w:rsid w:val="00E03EFE"/>
    <w:rsid w:val="00E044D1"/>
    <w:rsid w:val="00E05205"/>
    <w:rsid w:val="00E05572"/>
    <w:rsid w:val="00E0781B"/>
    <w:rsid w:val="00E12D7D"/>
    <w:rsid w:val="00E13C3C"/>
    <w:rsid w:val="00E16B5D"/>
    <w:rsid w:val="00E177A0"/>
    <w:rsid w:val="00E2025B"/>
    <w:rsid w:val="00E211DB"/>
    <w:rsid w:val="00E21AE9"/>
    <w:rsid w:val="00E228B1"/>
    <w:rsid w:val="00E23E28"/>
    <w:rsid w:val="00E23F90"/>
    <w:rsid w:val="00E31AD3"/>
    <w:rsid w:val="00E3283B"/>
    <w:rsid w:val="00E32DE0"/>
    <w:rsid w:val="00E341AA"/>
    <w:rsid w:val="00E36376"/>
    <w:rsid w:val="00E36739"/>
    <w:rsid w:val="00E36FDA"/>
    <w:rsid w:val="00E40349"/>
    <w:rsid w:val="00E41E53"/>
    <w:rsid w:val="00E4212B"/>
    <w:rsid w:val="00E42C48"/>
    <w:rsid w:val="00E4300F"/>
    <w:rsid w:val="00E4303C"/>
    <w:rsid w:val="00E4390E"/>
    <w:rsid w:val="00E43B8A"/>
    <w:rsid w:val="00E44270"/>
    <w:rsid w:val="00E4443F"/>
    <w:rsid w:val="00E473E2"/>
    <w:rsid w:val="00E475CD"/>
    <w:rsid w:val="00E47664"/>
    <w:rsid w:val="00E50262"/>
    <w:rsid w:val="00E50273"/>
    <w:rsid w:val="00E5204F"/>
    <w:rsid w:val="00E523E6"/>
    <w:rsid w:val="00E566F2"/>
    <w:rsid w:val="00E570E0"/>
    <w:rsid w:val="00E577C8"/>
    <w:rsid w:val="00E623C7"/>
    <w:rsid w:val="00E631A4"/>
    <w:rsid w:val="00E64931"/>
    <w:rsid w:val="00E6517F"/>
    <w:rsid w:val="00E70522"/>
    <w:rsid w:val="00E74293"/>
    <w:rsid w:val="00E76934"/>
    <w:rsid w:val="00E77A57"/>
    <w:rsid w:val="00E77E00"/>
    <w:rsid w:val="00E8090F"/>
    <w:rsid w:val="00E81821"/>
    <w:rsid w:val="00E8272E"/>
    <w:rsid w:val="00E84266"/>
    <w:rsid w:val="00E85B6F"/>
    <w:rsid w:val="00E85C3D"/>
    <w:rsid w:val="00E86A36"/>
    <w:rsid w:val="00E86BBD"/>
    <w:rsid w:val="00E86EAB"/>
    <w:rsid w:val="00E901ED"/>
    <w:rsid w:val="00E92AD3"/>
    <w:rsid w:val="00E947D7"/>
    <w:rsid w:val="00E94F1F"/>
    <w:rsid w:val="00EA0F1A"/>
    <w:rsid w:val="00EA17DD"/>
    <w:rsid w:val="00EA2695"/>
    <w:rsid w:val="00EA3AAF"/>
    <w:rsid w:val="00EA4E92"/>
    <w:rsid w:val="00EA5AA9"/>
    <w:rsid w:val="00EA5FE7"/>
    <w:rsid w:val="00EA7093"/>
    <w:rsid w:val="00EB2133"/>
    <w:rsid w:val="00EB4EF1"/>
    <w:rsid w:val="00EB5D12"/>
    <w:rsid w:val="00EC04AB"/>
    <w:rsid w:val="00EC0EB8"/>
    <w:rsid w:val="00EC0F80"/>
    <w:rsid w:val="00EC1670"/>
    <w:rsid w:val="00EC49CA"/>
    <w:rsid w:val="00EC5D9F"/>
    <w:rsid w:val="00EC655B"/>
    <w:rsid w:val="00EC68A0"/>
    <w:rsid w:val="00EC69D8"/>
    <w:rsid w:val="00EC7B19"/>
    <w:rsid w:val="00ED0335"/>
    <w:rsid w:val="00ED14E7"/>
    <w:rsid w:val="00ED2CB4"/>
    <w:rsid w:val="00ED2CDF"/>
    <w:rsid w:val="00ED2F8A"/>
    <w:rsid w:val="00ED3D11"/>
    <w:rsid w:val="00ED4904"/>
    <w:rsid w:val="00ED5201"/>
    <w:rsid w:val="00EE302F"/>
    <w:rsid w:val="00EE4276"/>
    <w:rsid w:val="00EE5DE4"/>
    <w:rsid w:val="00EE5E7B"/>
    <w:rsid w:val="00EE6861"/>
    <w:rsid w:val="00EF0A6B"/>
    <w:rsid w:val="00EF632E"/>
    <w:rsid w:val="00EF6400"/>
    <w:rsid w:val="00F0000D"/>
    <w:rsid w:val="00F01595"/>
    <w:rsid w:val="00F02230"/>
    <w:rsid w:val="00F029E3"/>
    <w:rsid w:val="00F04AE9"/>
    <w:rsid w:val="00F1267E"/>
    <w:rsid w:val="00F17DD0"/>
    <w:rsid w:val="00F20F42"/>
    <w:rsid w:val="00F22DE8"/>
    <w:rsid w:val="00F264EC"/>
    <w:rsid w:val="00F311F6"/>
    <w:rsid w:val="00F324E1"/>
    <w:rsid w:val="00F33B72"/>
    <w:rsid w:val="00F348F9"/>
    <w:rsid w:val="00F34A39"/>
    <w:rsid w:val="00F34ACB"/>
    <w:rsid w:val="00F41A2E"/>
    <w:rsid w:val="00F43594"/>
    <w:rsid w:val="00F444D3"/>
    <w:rsid w:val="00F444F2"/>
    <w:rsid w:val="00F4456F"/>
    <w:rsid w:val="00F47549"/>
    <w:rsid w:val="00F505E1"/>
    <w:rsid w:val="00F548D9"/>
    <w:rsid w:val="00F56228"/>
    <w:rsid w:val="00F57A37"/>
    <w:rsid w:val="00F57BB5"/>
    <w:rsid w:val="00F57F4A"/>
    <w:rsid w:val="00F60465"/>
    <w:rsid w:val="00F60BF1"/>
    <w:rsid w:val="00F612C3"/>
    <w:rsid w:val="00F6135A"/>
    <w:rsid w:val="00F61F0B"/>
    <w:rsid w:val="00F636A4"/>
    <w:rsid w:val="00F67573"/>
    <w:rsid w:val="00F67C83"/>
    <w:rsid w:val="00F70AE7"/>
    <w:rsid w:val="00F70F7D"/>
    <w:rsid w:val="00F71530"/>
    <w:rsid w:val="00F731B0"/>
    <w:rsid w:val="00F77D70"/>
    <w:rsid w:val="00F803DF"/>
    <w:rsid w:val="00F80F87"/>
    <w:rsid w:val="00F82B36"/>
    <w:rsid w:val="00F82E99"/>
    <w:rsid w:val="00F879BB"/>
    <w:rsid w:val="00F87BCE"/>
    <w:rsid w:val="00F90782"/>
    <w:rsid w:val="00F90B1B"/>
    <w:rsid w:val="00F90C13"/>
    <w:rsid w:val="00F90EF1"/>
    <w:rsid w:val="00F9127B"/>
    <w:rsid w:val="00F92296"/>
    <w:rsid w:val="00F934D0"/>
    <w:rsid w:val="00F94058"/>
    <w:rsid w:val="00F94667"/>
    <w:rsid w:val="00F949A4"/>
    <w:rsid w:val="00FA12B4"/>
    <w:rsid w:val="00FA2497"/>
    <w:rsid w:val="00FB00A9"/>
    <w:rsid w:val="00FB012D"/>
    <w:rsid w:val="00FB0556"/>
    <w:rsid w:val="00FB4EA0"/>
    <w:rsid w:val="00FB6C5C"/>
    <w:rsid w:val="00FC0F6B"/>
    <w:rsid w:val="00FC1C81"/>
    <w:rsid w:val="00FC30E3"/>
    <w:rsid w:val="00FC3FDD"/>
    <w:rsid w:val="00FD0AE8"/>
    <w:rsid w:val="00FD1F63"/>
    <w:rsid w:val="00FD2908"/>
    <w:rsid w:val="00FD3298"/>
    <w:rsid w:val="00FD5793"/>
    <w:rsid w:val="00FD57EB"/>
    <w:rsid w:val="00FD6117"/>
    <w:rsid w:val="00FE0494"/>
    <w:rsid w:val="00FE20A9"/>
    <w:rsid w:val="00FE217B"/>
    <w:rsid w:val="00FE2A66"/>
    <w:rsid w:val="00FE431E"/>
    <w:rsid w:val="00FE5358"/>
    <w:rsid w:val="00FE5919"/>
    <w:rsid w:val="00FE6783"/>
    <w:rsid w:val="00FF184E"/>
    <w:rsid w:val="00FF4572"/>
    <w:rsid w:val="00FF720B"/>
    <w:rsid w:val="2C2CAF61"/>
    <w:rsid w:val="2DD7A813"/>
    <w:rsid w:val="78C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422E56"/>
  <w15:docId w15:val="{576E908F-509F-479F-B665-F1179CD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15A4F"/>
    <w:pPr>
      <w:tabs>
        <w:tab w:val="left" w:pos="360"/>
      </w:tabs>
      <w:spacing w:after="120"/>
    </w:pPr>
    <w:rPr>
      <w:rFonts w:ascii="Calibri" w:hAnsi="Calibri"/>
      <w:sz w:val="22"/>
    </w:rPr>
  </w:style>
  <w:style w:type="paragraph" w:styleId="Heading1">
    <w:name w:val="heading 1"/>
    <w:next w:val="Body"/>
    <w:link w:val="Heading1Char"/>
    <w:uiPriority w:val="9"/>
    <w:qFormat/>
    <w:rsid w:val="009C343F"/>
    <w:pPr>
      <w:keepNext/>
      <w:numPr>
        <w:numId w:val="4"/>
      </w:numPr>
      <w:spacing w:before="480" w:after="240"/>
      <w:outlineLvl w:val="0"/>
    </w:pPr>
    <w:rPr>
      <w:rFonts w:ascii="Calibri" w:eastAsiaTheme="majorEastAsia" w:hAnsi="Calibri" w:cstheme="majorBidi"/>
      <w:bCs/>
      <w:color w:val="4F2683"/>
      <w:sz w:val="28"/>
      <w:szCs w:val="28"/>
    </w:rPr>
  </w:style>
  <w:style w:type="paragraph" w:styleId="Heading2">
    <w:name w:val="heading 2"/>
    <w:basedOn w:val="Heading1"/>
    <w:next w:val="Body"/>
    <w:link w:val="Heading2Char"/>
    <w:uiPriority w:val="9"/>
    <w:qFormat/>
    <w:rsid w:val="00903494"/>
    <w:pPr>
      <w:numPr>
        <w:ilvl w:val="1"/>
      </w:numPr>
      <w:autoSpaceDE w:val="0"/>
      <w:autoSpaceDN w:val="0"/>
      <w:adjustRightInd w:val="0"/>
      <w:spacing w:before="240"/>
      <w:outlineLvl w:val="1"/>
    </w:pPr>
    <w:rPr>
      <w:rFonts w:eastAsia="Times New Roman"/>
      <w:bCs w:val="0"/>
      <w:iCs/>
      <w:sz w:val="24"/>
    </w:rPr>
  </w:style>
  <w:style w:type="paragraph" w:styleId="Heading3">
    <w:name w:val="heading 3"/>
    <w:basedOn w:val="Heading2"/>
    <w:next w:val="Body"/>
    <w:link w:val="Heading3Char"/>
    <w:uiPriority w:val="9"/>
    <w:qFormat/>
    <w:rsid w:val="00BF5426"/>
    <w:pPr>
      <w:numPr>
        <w:ilvl w:val="2"/>
      </w:numPr>
      <w:spacing w:after="0"/>
      <w:outlineLvl w:val="2"/>
    </w:pPr>
    <w:rPr>
      <w:bCs/>
      <w:kern w:val="28"/>
      <w:sz w:val="22"/>
      <w:szCs w:val="24"/>
    </w:rPr>
  </w:style>
  <w:style w:type="paragraph" w:styleId="Heading4">
    <w:name w:val="heading 4"/>
    <w:basedOn w:val="Heading3"/>
    <w:next w:val="Body"/>
    <w:link w:val="Heading4Char"/>
    <w:uiPriority w:val="9"/>
    <w:rsid w:val="00E3283B"/>
    <w:pPr>
      <w:numPr>
        <w:ilvl w:val="3"/>
      </w:numPr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E5204F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iPriority w:val="9"/>
    <w:semiHidden/>
    <w:rsid w:val="004D5E9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rsid w:val="004D5E93"/>
    <w:pPr>
      <w:numPr>
        <w:ilvl w:val="6"/>
      </w:numPr>
      <w:spacing w:after="480"/>
      <w:outlineLvl w:val="6"/>
    </w:pPr>
    <w:rPr>
      <w:rFonts w:eastAsia="Times New Roman"/>
      <w:color w:val="4F2683"/>
      <w:lang w:val="x-none"/>
    </w:rPr>
  </w:style>
  <w:style w:type="paragraph" w:styleId="Heading8">
    <w:name w:val="heading 8"/>
    <w:basedOn w:val="Heading7"/>
    <w:next w:val="Normal"/>
    <w:link w:val="Heading8Char"/>
    <w:uiPriority w:val="9"/>
    <w:semiHidden/>
    <w:rsid w:val="00E5204F"/>
    <w:pPr>
      <w:keepLines/>
      <w:numPr>
        <w:ilvl w:val="7"/>
      </w:numPr>
      <w:outlineLvl w:val="7"/>
    </w:pPr>
    <w:rPr>
      <w:rFonts w:eastAsiaTheme="majorEastAsia"/>
      <w:color w:val="404040" w:themeColor="text1" w:themeTint="BF"/>
    </w:rPr>
  </w:style>
  <w:style w:type="paragraph" w:styleId="Heading9">
    <w:name w:val="heading 9"/>
    <w:basedOn w:val="Heading8"/>
    <w:next w:val="Normal"/>
    <w:link w:val="Heading9Char"/>
    <w:uiPriority w:val="9"/>
    <w:semiHidden/>
    <w:rsid w:val="00E5204F"/>
    <w:pPr>
      <w:keepNext w:val="0"/>
      <w:keepLines w:val="0"/>
      <w:numPr>
        <w:ilvl w:val="8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3F"/>
    <w:rPr>
      <w:rFonts w:ascii="Calibri" w:eastAsiaTheme="majorEastAsia" w:hAnsi="Calibri" w:cstheme="majorBidi"/>
      <w:bCs/>
      <w:color w:val="4F2683"/>
      <w:sz w:val="28"/>
      <w:szCs w:val="28"/>
    </w:rPr>
  </w:style>
  <w:style w:type="character" w:customStyle="1" w:styleId="Heading2Char">
    <w:name w:val="Heading 2 Char"/>
    <w:link w:val="Heading2"/>
    <w:uiPriority w:val="9"/>
    <w:rsid w:val="00903494"/>
    <w:rPr>
      <w:rFonts w:ascii="Calibri" w:eastAsia="Times New Roman" w:hAnsi="Calibri" w:cstheme="majorBidi"/>
      <w:iCs/>
      <w:color w:val="4F2683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5426"/>
    <w:rPr>
      <w:rFonts w:ascii="Calibri" w:eastAsia="Times New Roman" w:hAnsi="Calibri" w:cstheme="majorBidi"/>
      <w:bCs/>
      <w:iCs/>
      <w:color w:val="4F2683"/>
      <w:kern w:val="28"/>
      <w:sz w:val="22"/>
      <w:szCs w:val="24"/>
    </w:rPr>
  </w:style>
  <w:style w:type="character" w:customStyle="1" w:styleId="Heading7Char">
    <w:name w:val="Heading 7 Char"/>
    <w:link w:val="Heading7"/>
    <w:uiPriority w:val="9"/>
    <w:semiHidden/>
    <w:rsid w:val="00F324E1"/>
    <w:rPr>
      <w:rFonts w:ascii="Calibri" w:eastAsia="Times New Roman" w:hAnsi="Calibri" w:cstheme="majorBidi"/>
      <w:color w:val="4F2683"/>
      <w:kern w:val="28"/>
      <w:sz w:val="22"/>
      <w:szCs w:val="24"/>
      <w:lang w:val="x-none"/>
    </w:rPr>
  </w:style>
  <w:style w:type="paragraph" w:styleId="TOC1">
    <w:name w:val="toc 1"/>
    <w:basedOn w:val="Normal"/>
    <w:next w:val="Normal"/>
    <w:uiPriority w:val="39"/>
    <w:unhideWhenUsed/>
    <w:rsid w:val="00AC6A3C"/>
    <w:pPr>
      <w:tabs>
        <w:tab w:val="clear" w:pos="360"/>
        <w:tab w:val="left" w:pos="440"/>
        <w:tab w:val="right" w:leader="dot" w:pos="9016"/>
      </w:tabs>
      <w:ind w:left="442" w:hanging="442"/>
    </w:pPr>
    <w:rPr>
      <w:rFonts w:asciiTheme="minorHAnsi" w:hAnsiTheme="minorHAnsi" w:cstheme="minorHAnsi"/>
      <w:noProof/>
      <w:sz w:val="24"/>
      <w:szCs w:val="22"/>
    </w:rPr>
  </w:style>
  <w:style w:type="paragraph" w:styleId="TOC2">
    <w:name w:val="toc 2"/>
    <w:basedOn w:val="Normal"/>
    <w:next w:val="Normal"/>
    <w:uiPriority w:val="39"/>
    <w:unhideWhenUsed/>
    <w:rsid w:val="00BF5426"/>
    <w:pPr>
      <w:tabs>
        <w:tab w:val="clear" w:pos="360"/>
        <w:tab w:val="left" w:pos="880"/>
        <w:tab w:val="right" w:leader="dot" w:pos="9016"/>
      </w:tabs>
      <w:ind w:left="884" w:hanging="442"/>
    </w:pPr>
    <w:rPr>
      <w:rFonts w:asciiTheme="minorHAnsi" w:hAnsiTheme="minorHAnsi" w:cstheme="minorHAnsi"/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BF5426"/>
    <w:pPr>
      <w:tabs>
        <w:tab w:val="right" w:leader="dot" w:pos="9015"/>
      </w:tabs>
      <w:ind w:left="134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373B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5373B7"/>
    <w:rPr>
      <w:lang w:val="x-none"/>
    </w:rPr>
  </w:style>
  <w:style w:type="paragraph" w:styleId="Header">
    <w:name w:val="header"/>
    <w:basedOn w:val="Normal"/>
    <w:link w:val="HeaderChar"/>
    <w:uiPriority w:val="99"/>
    <w:unhideWhenUsed/>
    <w:rsid w:val="005373B7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373B7"/>
    <w:rPr>
      <w:lang w:val="x-none"/>
    </w:rPr>
  </w:style>
  <w:style w:type="paragraph" w:styleId="Footer">
    <w:name w:val="footer"/>
    <w:basedOn w:val="Normal"/>
    <w:link w:val="FooterChar"/>
    <w:uiPriority w:val="99"/>
    <w:unhideWhenUsed/>
    <w:rsid w:val="005373B7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373B7"/>
    <w:rPr>
      <w:lang w:val="x-none"/>
    </w:rPr>
  </w:style>
  <w:style w:type="character" w:styleId="CommentReference">
    <w:name w:val="annotation reference"/>
    <w:uiPriority w:val="99"/>
    <w:semiHidden/>
    <w:unhideWhenUsed/>
    <w:rsid w:val="005373B7"/>
    <w:rPr>
      <w:sz w:val="16"/>
      <w:szCs w:val="16"/>
    </w:rPr>
  </w:style>
  <w:style w:type="character" w:styleId="Hyperlink">
    <w:name w:val="Hyperlink"/>
    <w:uiPriority w:val="99"/>
    <w:unhideWhenUsed/>
    <w:rsid w:val="00AC6A3C"/>
    <w:rPr>
      <w:rFonts w:asciiTheme="minorHAnsi" w:hAnsiTheme="minorHAnsi"/>
      <w:b w:val="0"/>
      <w:i w:val="0"/>
      <w:color w:val="auto"/>
      <w:sz w:val="22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3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373B7"/>
    <w:rPr>
      <w:b/>
      <w:bCs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3B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373B7"/>
    <w:rPr>
      <w:rFonts w:ascii="Tahoma" w:hAnsi="Tahoma"/>
      <w:sz w:val="16"/>
      <w:szCs w:val="16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A38A3"/>
  </w:style>
  <w:style w:type="character" w:customStyle="1" w:styleId="BodyTextChar">
    <w:name w:val="Body Text Char"/>
    <w:basedOn w:val="DefaultParagraphFont"/>
    <w:link w:val="BodyText"/>
    <w:uiPriority w:val="99"/>
    <w:semiHidden/>
    <w:rsid w:val="006A38A3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E3283B"/>
    <w:rPr>
      <w:rFonts w:ascii="Calibri" w:eastAsiaTheme="majorEastAsia" w:hAnsi="Calibri" w:cstheme="majorBidi"/>
      <w:color w:val="4F2683"/>
      <w:kern w:val="28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E1"/>
    <w:rPr>
      <w:rFonts w:ascii="Calibri" w:eastAsiaTheme="majorEastAsia" w:hAnsi="Calibri" w:cstheme="majorBidi"/>
      <w:color w:val="243F60" w:themeColor="accent1" w:themeShade="7F"/>
      <w:kern w:val="28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E1"/>
    <w:rPr>
      <w:rFonts w:ascii="Calibri" w:eastAsiaTheme="majorEastAsia" w:hAnsi="Calibri" w:cstheme="majorBidi"/>
      <w:color w:val="243F60" w:themeColor="accent1" w:themeShade="7F"/>
      <w:kern w:val="28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E1"/>
    <w:rPr>
      <w:rFonts w:ascii="Calibri" w:eastAsiaTheme="majorEastAsia" w:hAnsi="Calibri" w:cstheme="majorBidi"/>
      <w:color w:val="404040" w:themeColor="text1" w:themeTint="BF"/>
      <w:kern w:val="28"/>
      <w:sz w:val="22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E1"/>
    <w:rPr>
      <w:rFonts w:ascii="Calibri" w:eastAsiaTheme="majorEastAsia" w:hAnsi="Calibri" w:cstheme="majorBidi"/>
      <w:i/>
      <w:iCs/>
      <w:color w:val="404040" w:themeColor="text1" w:themeTint="BF"/>
      <w:kern w:val="28"/>
      <w:sz w:val="22"/>
      <w:szCs w:val="24"/>
      <w:lang w:val="x-none"/>
    </w:rPr>
  </w:style>
  <w:style w:type="numbering" w:customStyle="1" w:styleId="Headings">
    <w:name w:val="Headings"/>
    <w:uiPriority w:val="99"/>
    <w:rsid w:val="004D5E93"/>
    <w:pPr>
      <w:numPr>
        <w:numId w:val="1"/>
      </w:numPr>
    </w:pPr>
  </w:style>
  <w:style w:type="paragraph" w:customStyle="1" w:styleId="Body">
    <w:name w:val="Body"/>
    <w:basedOn w:val="Normal"/>
    <w:qFormat/>
    <w:rsid w:val="00ED4904"/>
    <w:pPr>
      <w:spacing w:before="120"/>
      <w:ind w:left="567"/>
    </w:pPr>
  </w:style>
  <w:style w:type="numbering" w:customStyle="1" w:styleId="ListBullets">
    <w:name w:val="ListBullets"/>
    <w:uiPriority w:val="99"/>
    <w:rsid w:val="00CB22A5"/>
    <w:pPr>
      <w:numPr>
        <w:numId w:val="2"/>
      </w:numPr>
    </w:pPr>
  </w:style>
  <w:style w:type="table" w:styleId="TableGrid">
    <w:name w:val="Table Grid"/>
    <w:basedOn w:val="TableNormal"/>
    <w:rsid w:val="005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qFormat/>
    <w:rsid w:val="00F264EC"/>
    <w:pPr>
      <w:numPr>
        <w:numId w:val="3"/>
      </w:numPr>
      <w:tabs>
        <w:tab w:val="clear" w:pos="360"/>
        <w:tab w:val="left" w:pos="284"/>
      </w:tabs>
      <w:spacing w:before="60" w:after="60"/>
    </w:pPr>
    <w:rPr>
      <w:lang w:eastAsia="en-GB"/>
    </w:rPr>
  </w:style>
  <w:style w:type="paragraph" w:styleId="ListBullet2">
    <w:name w:val="List Bullet 2"/>
    <w:basedOn w:val="Normal"/>
    <w:qFormat/>
    <w:rsid w:val="00A57EE1"/>
    <w:pPr>
      <w:numPr>
        <w:ilvl w:val="1"/>
        <w:numId w:val="3"/>
      </w:numPr>
      <w:tabs>
        <w:tab w:val="clear" w:pos="360"/>
        <w:tab w:val="left" w:pos="284"/>
      </w:tabs>
      <w:spacing w:after="60"/>
    </w:pPr>
  </w:style>
  <w:style w:type="paragraph" w:styleId="ListBullet3">
    <w:name w:val="List Bullet 3"/>
    <w:basedOn w:val="Normal"/>
    <w:rsid w:val="00CB22A5"/>
    <w:pPr>
      <w:numPr>
        <w:ilvl w:val="2"/>
        <w:numId w:val="3"/>
      </w:numPr>
    </w:pPr>
  </w:style>
  <w:style w:type="paragraph" w:styleId="ListBullet4">
    <w:name w:val="List Bullet 4"/>
    <w:basedOn w:val="Normal"/>
    <w:uiPriority w:val="99"/>
    <w:unhideWhenUsed/>
    <w:rsid w:val="00CB22A5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B22A5"/>
    <w:pPr>
      <w:numPr>
        <w:ilvl w:val="4"/>
        <w:numId w:val="3"/>
      </w:numPr>
      <w:contextualSpacing/>
    </w:pPr>
  </w:style>
  <w:style w:type="table" w:customStyle="1" w:styleId="3diTables">
    <w:name w:val="3diTables"/>
    <w:basedOn w:val="TableNormal"/>
    <w:uiPriority w:val="99"/>
    <w:rsid w:val="0011291F"/>
    <w:pPr>
      <w:spacing w:before="60" w:after="60"/>
    </w:pPr>
    <w:rPr>
      <w:rFonts w:ascii="Calibri" w:hAnsi="Calibri"/>
      <w:sz w:val="22"/>
    </w:rPr>
    <w:tblPr>
      <w:tblInd w:w="1418" w:type="dxa"/>
      <w:tblBorders>
        <w:top w:val="single" w:sz="8" w:space="0" w:color="4F2683"/>
        <w:left w:val="single" w:sz="8" w:space="0" w:color="4F2683"/>
        <w:bottom w:val="single" w:sz="8" w:space="0" w:color="4F2683"/>
        <w:right w:val="single" w:sz="8" w:space="0" w:color="4F2683"/>
        <w:insideH w:val="single" w:sz="6" w:space="0" w:color="4F2683"/>
        <w:insideV w:val="single" w:sz="6" w:space="0" w:color="4F2683"/>
      </w:tblBorders>
    </w:tbl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2683"/>
      </w:tcPr>
    </w:tblStylePr>
  </w:style>
  <w:style w:type="paragraph" w:styleId="Title">
    <w:name w:val="Title"/>
    <w:basedOn w:val="Normal"/>
    <w:next w:val="Normal"/>
    <w:link w:val="TitleChar"/>
    <w:uiPriority w:val="10"/>
    <w:rsid w:val="002E573D"/>
    <w:pPr>
      <w:spacing w:before="1040" w:after="0"/>
      <w:contextualSpacing/>
      <w:jc w:val="center"/>
    </w:pPr>
    <w:rPr>
      <w:rFonts w:eastAsiaTheme="majorEastAsia" w:cstheme="majorBidi"/>
      <w:color w:val="4F268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573D"/>
    <w:rPr>
      <w:rFonts w:ascii="Calibri" w:eastAsiaTheme="majorEastAsia" w:hAnsi="Calibri" w:cstheme="majorBidi"/>
      <w:color w:val="4F2683"/>
      <w:spacing w:val="5"/>
      <w:kern w:val="28"/>
      <w:sz w:val="52"/>
      <w:szCs w:val="52"/>
    </w:rPr>
  </w:style>
  <w:style w:type="paragraph" w:styleId="TOC4">
    <w:name w:val="toc 4"/>
    <w:basedOn w:val="Normal"/>
    <w:next w:val="Normal"/>
    <w:autoRedefine/>
    <w:uiPriority w:val="39"/>
    <w:semiHidden/>
    <w:rsid w:val="007300E3"/>
    <w:pPr>
      <w:tabs>
        <w:tab w:val="clear" w:pos="360"/>
      </w:tabs>
      <w:spacing w:after="100"/>
    </w:pPr>
  </w:style>
  <w:style w:type="paragraph" w:customStyle="1" w:styleId="Tableheadertext">
    <w:name w:val="Table header text"/>
    <w:basedOn w:val="Textfortables"/>
    <w:next w:val="Normal"/>
    <w:rsid w:val="00CB22A5"/>
    <w:pPr>
      <w:keepNext/>
    </w:pPr>
    <w:rPr>
      <w:rFonts w:cs="Times New Roman"/>
      <w:b/>
      <w:bCs/>
      <w:iCs/>
      <w:color w:val="FFFFFF" w:themeColor="background1"/>
    </w:rPr>
  </w:style>
  <w:style w:type="paragraph" w:customStyle="1" w:styleId="Textfortables">
    <w:name w:val="Text for tables"/>
    <w:basedOn w:val="Normal"/>
    <w:qFormat/>
    <w:rsid w:val="00CB22A5"/>
    <w:pPr>
      <w:spacing w:before="60" w:after="60"/>
    </w:pPr>
    <w:rPr>
      <w:rFonts w:cstheme="minorBidi"/>
      <w:lang w:eastAsia="en-GB"/>
    </w:rPr>
  </w:style>
  <w:style w:type="table" w:customStyle="1" w:styleId="LRTables">
    <w:name w:val="LR Tables"/>
    <w:basedOn w:val="TableNormal"/>
    <w:next w:val="TableGrid"/>
    <w:uiPriority w:val="59"/>
    <w:rsid w:val="005F124D"/>
    <w:pPr>
      <w:spacing w:before="60" w:after="60"/>
    </w:pPr>
    <w:rPr>
      <w:rFonts w:asciiTheme="minorHAnsi" w:hAnsiTheme="minorHAnsi" w:cstheme="minorBidi"/>
      <w:sz w:val="22"/>
    </w:rPr>
    <w:tblPr>
      <w:tblBorders>
        <w:top w:val="single" w:sz="4" w:space="0" w:color="007647"/>
        <w:left w:val="single" w:sz="4" w:space="0" w:color="007647"/>
        <w:bottom w:val="single" w:sz="4" w:space="0" w:color="007647"/>
        <w:right w:val="single" w:sz="4" w:space="0" w:color="007647"/>
        <w:insideH w:val="single" w:sz="6" w:space="0" w:color="007647"/>
        <w:insideV w:val="single" w:sz="6" w:space="0" w:color="007647"/>
      </w:tblBorders>
    </w:tblPr>
  </w:style>
  <w:style w:type="paragraph" w:customStyle="1" w:styleId="Tablesubheading">
    <w:name w:val="Table sub heading"/>
    <w:basedOn w:val="Heading3"/>
    <w:next w:val="Normal"/>
    <w:qFormat/>
    <w:rsid w:val="003363A8"/>
    <w:pPr>
      <w:numPr>
        <w:ilvl w:val="0"/>
        <w:numId w:val="0"/>
      </w:numPr>
      <w:autoSpaceDE/>
      <w:autoSpaceDN/>
      <w:adjustRightInd/>
      <w:spacing w:before="60" w:after="60"/>
    </w:pPr>
    <w:rPr>
      <w:rFonts w:asciiTheme="minorHAnsi" w:hAnsiTheme="minorHAnsi" w:cs="Times New Roman"/>
      <w:b/>
      <w:bCs w:val="0"/>
      <w:iCs w:val="0"/>
      <w:color w:val="007647"/>
      <w:kern w:val="0"/>
      <w:szCs w:val="20"/>
      <w:lang w:eastAsia="en-GB"/>
    </w:rPr>
  </w:style>
  <w:style w:type="table" w:customStyle="1" w:styleId="LRTables1">
    <w:name w:val="LR Tables1"/>
    <w:basedOn w:val="TableNormal"/>
    <w:next w:val="TableGrid"/>
    <w:uiPriority w:val="59"/>
    <w:rsid w:val="00487206"/>
    <w:pPr>
      <w:spacing w:before="60" w:after="60"/>
    </w:pPr>
    <w:rPr>
      <w:rFonts w:asciiTheme="minorHAnsi" w:hAnsiTheme="minorHAnsi" w:cstheme="minorBidi"/>
      <w:sz w:val="22"/>
    </w:rPr>
    <w:tblPr>
      <w:tblBorders>
        <w:top w:val="single" w:sz="4" w:space="0" w:color="007647"/>
        <w:left w:val="single" w:sz="4" w:space="0" w:color="007647"/>
        <w:bottom w:val="single" w:sz="4" w:space="0" w:color="007647"/>
        <w:right w:val="single" w:sz="4" w:space="0" w:color="007647"/>
        <w:insideH w:val="single" w:sz="6" w:space="0" w:color="007647"/>
        <w:insideV w:val="single" w:sz="6" w:space="0" w:color="007647"/>
      </w:tblBorders>
    </w:tblPr>
  </w:style>
  <w:style w:type="paragraph" w:customStyle="1" w:styleId="Testimonialtext">
    <w:name w:val="Testimonial text"/>
    <w:basedOn w:val="Textfortables"/>
    <w:rsid w:val="00807486"/>
    <w:rPr>
      <w:i/>
    </w:rPr>
  </w:style>
  <w:style w:type="table" w:customStyle="1" w:styleId="TableGrid4">
    <w:name w:val="Table Grid4"/>
    <w:basedOn w:val="TableNormal"/>
    <w:next w:val="TableGrid"/>
    <w:uiPriority w:val="59"/>
    <w:rsid w:val="00807486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ghlighttext">
    <w:name w:val="Highlight text"/>
    <w:basedOn w:val="Body"/>
    <w:next w:val="Body"/>
    <w:rsid w:val="00F324E1"/>
    <w:rPr>
      <w:i/>
      <w:color w:val="4F2683"/>
    </w:rPr>
  </w:style>
  <w:style w:type="paragraph" w:styleId="TOCHeading">
    <w:name w:val="TOC Heading"/>
    <w:basedOn w:val="Heading1"/>
    <w:next w:val="Normal"/>
    <w:uiPriority w:val="39"/>
    <w:qFormat/>
    <w:rsid w:val="00015A4F"/>
    <w:pPr>
      <w:keepLines/>
      <w:pageBreakBefore/>
      <w:numPr>
        <w:numId w:val="0"/>
      </w:numPr>
      <w:spacing w:after="480" w:line="276" w:lineRule="auto"/>
      <w:outlineLvl w:val="9"/>
    </w:pPr>
    <w:rPr>
      <w:rFonts w:asciiTheme="minorHAnsi" w:hAnsiTheme="minorHAnsi"/>
      <w:color w:val="7030A0"/>
      <w:lang w:val="en-US" w:eastAsia="ja-JP"/>
    </w:rPr>
  </w:style>
  <w:style w:type="paragraph" w:styleId="ListParagraph">
    <w:name w:val="List Paragraph"/>
    <w:basedOn w:val="Normal"/>
    <w:uiPriority w:val="34"/>
    <w:qFormat/>
    <w:rsid w:val="00A80BC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B10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246FD5"/>
    <w:pPr>
      <w:tabs>
        <w:tab w:val="clear" w:pos="360"/>
      </w:tabs>
      <w:spacing w:after="0"/>
    </w:pPr>
    <w:rPr>
      <w:rFonts w:ascii="Times New Roman" w:hAnsi="Times New Roman"/>
      <w:sz w:val="24"/>
      <w:szCs w:val="24"/>
      <w:lang w:eastAsia="en-GB"/>
    </w:rPr>
  </w:style>
  <w:style w:type="paragraph" w:customStyle="1" w:styleId="Default">
    <w:name w:val="Default"/>
    <w:rsid w:val="00E23E2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Title">
    <w:name w:val="tableTitle"/>
    <w:basedOn w:val="Body"/>
    <w:next w:val="Body"/>
    <w:rsid w:val="00BC1DBD"/>
    <w:pPr>
      <w:numPr>
        <w:numId w:val="6"/>
      </w:numPr>
      <w:pBdr>
        <w:bottom w:val="single" w:sz="4" w:space="1" w:color="auto"/>
      </w:pBdr>
      <w:tabs>
        <w:tab w:val="clear" w:pos="360"/>
        <w:tab w:val="left" w:pos="567"/>
      </w:tabs>
      <w:spacing w:before="480" w:after="60"/>
    </w:pPr>
    <w:rPr>
      <w:color w:val="7030A0"/>
    </w:rPr>
  </w:style>
  <w:style w:type="paragraph" w:customStyle="1" w:styleId="TableHead">
    <w:name w:val="TableHead"/>
    <w:basedOn w:val="Textfortables"/>
    <w:rsid w:val="00BC1DBD"/>
    <w:rPr>
      <w:b/>
    </w:rPr>
  </w:style>
  <w:style w:type="paragraph" w:customStyle="1" w:styleId="FigTitle">
    <w:name w:val="FigTitle"/>
    <w:basedOn w:val="tableTitle"/>
    <w:next w:val="Body"/>
    <w:rsid w:val="00EC0F80"/>
    <w:pPr>
      <w:keepNext/>
      <w:numPr>
        <w:numId w:val="5"/>
      </w:numPr>
    </w:pPr>
  </w:style>
  <w:style w:type="paragraph" w:styleId="Revision">
    <w:name w:val="Revision"/>
    <w:hidden/>
    <w:uiPriority w:val="99"/>
    <w:semiHidden/>
    <w:rsid w:val="001E0B2C"/>
    <w:rPr>
      <w:rFonts w:ascii="Calibri" w:hAnsi="Calibri"/>
      <w:sz w:val="22"/>
    </w:rPr>
  </w:style>
  <w:style w:type="paragraph" w:customStyle="1" w:styleId="TOCHeading2">
    <w:name w:val="TOC Heading 2"/>
    <w:basedOn w:val="TOCHeading"/>
    <w:next w:val="Body"/>
    <w:rsid w:val="00015A4F"/>
    <w:pPr>
      <w:pageBreakBefore w:val="0"/>
      <w:spacing w:before="240" w:after="120"/>
      <w:ind w:left="567"/>
    </w:pPr>
    <w:rPr>
      <w:sz w:val="24"/>
    </w:rPr>
  </w:style>
  <w:style w:type="paragraph" w:customStyle="1" w:styleId="tableT">
    <w:name w:val="tableT"/>
    <w:basedOn w:val="Body"/>
    <w:rsid w:val="00CB7595"/>
    <w:pPr>
      <w:ind w:left="0"/>
    </w:pPr>
  </w:style>
  <w:style w:type="paragraph" w:customStyle="1" w:styleId="table">
    <w:name w:val="table"/>
    <w:basedOn w:val="Body"/>
    <w:rsid w:val="003F0194"/>
    <w:pPr>
      <w:ind w:left="0"/>
    </w:pPr>
  </w:style>
  <w:style w:type="paragraph" w:styleId="List">
    <w:name w:val="List"/>
    <w:basedOn w:val="Normal"/>
    <w:uiPriority w:val="99"/>
    <w:unhideWhenUsed/>
    <w:rsid w:val="003A5DC8"/>
    <w:pPr>
      <w:ind w:left="283" w:hanging="283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B03"/>
    <w:rPr>
      <w:color w:val="808080"/>
      <w:shd w:val="clear" w:color="auto" w:fill="E6E6E6"/>
    </w:rPr>
  </w:style>
  <w:style w:type="paragraph" w:customStyle="1" w:styleId="Headign1">
    <w:name w:val="Headign 1"/>
    <w:basedOn w:val="Body"/>
    <w:rsid w:val="00015352"/>
  </w:style>
  <w:style w:type="paragraph" w:customStyle="1" w:styleId="Headong">
    <w:name w:val="Headong"/>
    <w:basedOn w:val="Body"/>
    <w:rsid w:val="0051252D"/>
    <w:pPr>
      <w:ind w:left="207"/>
    </w:pPr>
  </w:style>
  <w:style w:type="character" w:styleId="UnresolvedMention">
    <w:name w:val="Unresolved Mention"/>
    <w:basedOn w:val="DefaultParagraphFont"/>
    <w:uiPriority w:val="99"/>
    <w:semiHidden/>
    <w:unhideWhenUsed/>
    <w:rsid w:val="00866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145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98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9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3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7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95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74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26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7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2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7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83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1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9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66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94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46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52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53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95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6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6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2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6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13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22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00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01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436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7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23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7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37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55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47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48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8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347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72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28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03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32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07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47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77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43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05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74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3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952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5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67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2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49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99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32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79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46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59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44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3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50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75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61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519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21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2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34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90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5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89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09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0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08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gacy.gitbook.com/editor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help.gitbook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edit.io/app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tackedit.io/ap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gacy.gitbook.com/editor" TargetMode="External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s://guides.github.com/pdfs/markdown-cheatsheet-online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tackedit.io/app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hyperlink" Target="https://gitlab.com/help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allard\Documents\3di\Ibm%20docs%20checklist\3di-Content-Assessment-Fra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44F3988A112C41A48F1E248AA57C73" ma:contentTypeVersion="4" ma:contentTypeDescription="Create a new document." ma:contentTypeScope="" ma:versionID="ab733842925cbdace193435248fecca3">
  <xsd:schema xmlns:xsd="http://www.w3.org/2001/XMLSchema" xmlns:xs="http://www.w3.org/2001/XMLSchema" xmlns:p="http://schemas.microsoft.com/office/2006/metadata/properties" xmlns:ns2="333c00e5-dd61-4614-b44a-9d046fbc2502" targetNamespace="http://schemas.microsoft.com/office/2006/metadata/properties" ma:root="true" ma:fieldsID="8ec131c794128e9529499f5f7416cbb4" ns2:_="">
    <xsd:import namespace="333c00e5-dd61-4614-b44a-9d046fbc2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c00e5-dd61-4614-b44a-9d046fbc2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BB2C-F258-493C-AAC8-22997DC31B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8664C-77D0-4378-AD4D-1C402508DEDE}"/>
</file>

<file path=customXml/itemProps3.xml><?xml version="1.0" encoding="utf-8"?>
<ds:datastoreItem xmlns:ds="http://schemas.openxmlformats.org/officeDocument/2006/customXml" ds:itemID="{471123EC-784A-466D-87EE-3A87CF5759C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333c00e5-dd61-4614-b44a-9d046fbc2502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9BC2051-18ED-4303-8F4E-66531E9D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3di-Content-Assessment-Framework</Template>
  <TotalTime>595</TotalTime>
  <Pages>10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3di-info</dc:creator>
  <cp:lastModifiedBy>Barbara Kujawska</cp:lastModifiedBy>
  <cp:revision>334</cp:revision>
  <cp:lastPrinted>2018-10-29T18:30:00Z</cp:lastPrinted>
  <dcterms:created xsi:type="dcterms:W3CDTF">2018-11-26T11:20:00Z</dcterms:created>
  <dcterms:modified xsi:type="dcterms:W3CDTF">2018-12-05T17:08:00Z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0x0101007044F3988A112C41A48F1E248AA57C73</vt:lpwstr>
  </property>
</Properties>
</file>